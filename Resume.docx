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0FB69" w14:textId="3E2183EB" w:rsidR="00070DA5" w:rsidRPr="00070DA5" w:rsidRDefault="001B66DA" w:rsidP="00070DA5">
      <w:pPr>
        <w:pStyle w:val="Heading3"/>
        <w:pBdr>
          <w:bottom w:val="single" w:sz="48" w:space="0" w:color="EA4E4E" w:themeColor="accent1"/>
        </w:pBdr>
        <w:rPr>
          <w:szCs w:val="32"/>
        </w:rPr>
      </w:pPr>
      <w:r w:rsidRPr="00AC1417">
        <w:rPr>
          <w:szCs w:val="32"/>
        </w:rPr>
        <w:t>SKILLS</w:t>
      </w:r>
    </w:p>
    <w:p w14:paraId="073F8FAA" w14:textId="77777777" w:rsidR="00D86EF3" w:rsidRDefault="001C1860" w:rsidP="00E859FE">
      <w:pPr>
        <w:numPr>
          <w:ilvl w:val="0"/>
          <w:numId w:val="12"/>
        </w:numPr>
        <w:spacing w:line="264" w:lineRule="auto"/>
        <w:ind w:hanging="190"/>
      </w:pPr>
      <w:r>
        <w:t xml:space="preserve">Proficient in C/C++ and Java Programming </w:t>
      </w:r>
    </w:p>
    <w:p w14:paraId="354BA05B" w14:textId="62D03D06" w:rsidR="0026734A" w:rsidRDefault="00D86EF3" w:rsidP="0026734A">
      <w:pPr>
        <w:numPr>
          <w:ilvl w:val="0"/>
          <w:numId w:val="12"/>
        </w:numPr>
        <w:spacing w:after="37" w:line="264" w:lineRule="auto"/>
        <w:ind w:hanging="190"/>
      </w:pPr>
      <w:r>
        <w:t xml:space="preserve">Proficient </w:t>
      </w:r>
      <w:r w:rsidR="0026734A">
        <w:t>in Front-end development technologies: HTML5, CSS3, JavaScript, Sass, Bootstrap, ReactJS</w:t>
      </w:r>
    </w:p>
    <w:p w14:paraId="0A2F4C0A" w14:textId="315398ED" w:rsidR="00D86EF3" w:rsidRDefault="00D86EF3" w:rsidP="003E5835">
      <w:pPr>
        <w:numPr>
          <w:ilvl w:val="0"/>
          <w:numId w:val="12"/>
        </w:numPr>
        <w:spacing w:after="37" w:line="264" w:lineRule="auto"/>
        <w:ind w:hanging="190"/>
      </w:pPr>
      <w:r>
        <w:t xml:space="preserve">Proficient in LAMP stack </w:t>
      </w:r>
      <w:r w:rsidR="0026734A">
        <w:t xml:space="preserve">(Linux, Apache, </w:t>
      </w:r>
      <w:proofErr w:type="spellStart"/>
      <w:r w:rsidR="0026734A">
        <w:t>MySql</w:t>
      </w:r>
      <w:proofErr w:type="spellEnd"/>
      <w:r w:rsidR="0026734A">
        <w:t>, PHP)</w:t>
      </w:r>
    </w:p>
    <w:p w14:paraId="44881E05" w14:textId="5270AFD2" w:rsidR="001C1860" w:rsidRDefault="00D86EF3" w:rsidP="00D86EF3">
      <w:pPr>
        <w:numPr>
          <w:ilvl w:val="0"/>
          <w:numId w:val="12"/>
        </w:numPr>
        <w:spacing w:after="37" w:line="264" w:lineRule="auto"/>
        <w:ind w:hanging="190"/>
      </w:pPr>
      <w:r>
        <w:t>Knowledgeable in Android Studio and Android Development using XML, JAVA and Firebase</w:t>
      </w:r>
      <w:r w:rsidR="001C1860">
        <w:t xml:space="preserve"> </w:t>
      </w:r>
    </w:p>
    <w:p w14:paraId="4815E01C" w14:textId="39D6E644" w:rsidR="0026734A" w:rsidRDefault="0026734A" w:rsidP="0026734A">
      <w:pPr>
        <w:numPr>
          <w:ilvl w:val="0"/>
          <w:numId w:val="12"/>
        </w:numPr>
        <w:spacing w:line="264" w:lineRule="auto"/>
        <w:ind w:hanging="190"/>
      </w:pPr>
      <w:r>
        <w:t>Knowledgeable in computer architecture and working with embedded systems: Raspberry Pi 3, Arduino. Familiar with Windows /Unix / Linux environments and scripting IDEs</w:t>
      </w:r>
    </w:p>
    <w:p w14:paraId="34F48FFE" w14:textId="41197A1B" w:rsidR="001C1860" w:rsidRDefault="001C1860" w:rsidP="001C1860">
      <w:pPr>
        <w:numPr>
          <w:ilvl w:val="0"/>
          <w:numId w:val="12"/>
        </w:numPr>
        <w:spacing w:line="264" w:lineRule="auto"/>
        <w:ind w:hanging="190"/>
      </w:pPr>
      <w:r>
        <w:t xml:space="preserve">Knowledgeable in Assembly Language, Unix Scripting, Shell Scripting </w:t>
      </w:r>
      <w:r w:rsidR="00811D5D">
        <w:t>L</w:t>
      </w:r>
      <w:r>
        <w:t xml:space="preserve">anguages </w:t>
      </w:r>
    </w:p>
    <w:p w14:paraId="0EE4ADB4" w14:textId="75EC8C42" w:rsidR="00E859FE" w:rsidRDefault="001C1860" w:rsidP="00E859FE">
      <w:pPr>
        <w:numPr>
          <w:ilvl w:val="0"/>
          <w:numId w:val="12"/>
        </w:numPr>
        <w:spacing w:line="264" w:lineRule="auto"/>
        <w:ind w:hanging="190"/>
      </w:pPr>
      <w:r>
        <w:t xml:space="preserve">Proficient in Microsoft Office </w:t>
      </w:r>
    </w:p>
    <w:p w14:paraId="654C4BC9" w14:textId="77777777" w:rsidR="00E859FE" w:rsidRDefault="001C1860" w:rsidP="00E859FE">
      <w:pPr>
        <w:numPr>
          <w:ilvl w:val="0"/>
          <w:numId w:val="12"/>
        </w:numPr>
        <w:spacing w:line="264" w:lineRule="auto"/>
        <w:ind w:hanging="190"/>
      </w:pPr>
      <w:r>
        <w:t>Effective planning, learning, teamwork and communication skills</w:t>
      </w:r>
      <w:r w:rsidR="00E859FE">
        <w:t xml:space="preserve">. </w:t>
      </w:r>
    </w:p>
    <w:p w14:paraId="7F72C1F8" w14:textId="66BC6A71" w:rsidR="00E859FE" w:rsidRPr="00906BEE" w:rsidRDefault="00E859FE" w:rsidP="00E859FE">
      <w:pPr>
        <w:numPr>
          <w:ilvl w:val="0"/>
          <w:numId w:val="12"/>
        </w:numPr>
        <w:spacing w:line="264" w:lineRule="auto"/>
        <w:ind w:hanging="190"/>
      </w:pPr>
      <w:r>
        <w:t>Fast learner, willing to learn, outgoing and opening characteristics</w:t>
      </w:r>
    </w:p>
    <w:p w14:paraId="656BCAE9" w14:textId="7FDD4567" w:rsidR="00E859FE" w:rsidRPr="00906BEE" w:rsidRDefault="00E859FE" w:rsidP="00E859FE">
      <w:pPr>
        <w:pStyle w:val="Heading3"/>
        <w:pBdr>
          <w:bottom w:val="single" w:sz="48" w:space="0" w:color="EA4E4E" w:themeColor="accent1"/>
        </w:pBdr>
      </w:pPr>
      <w:r>
        <w:t>education</w:t>
      </w:r>
    </w:p>
    <w:p w14:paraId="43CA555B" w14:textId="75F9E761" w:rsidR="004371D7" w:rsidRDefault="00E859FE" w:rsidP="00E859FE">
      <w:pPr>
        <w:pStyle w:val="Heading4"/>
      </w:pPr>
      <w:r>
        <w:t xml:space="preserve"> </w:t>
      </w:r>
      <w:r w:rsidR="00D95929">
        <w:t xml:space="preserve">computer engineering </w:t>
      </w:r>
      <w:proofErr w:type="gramStart"/>
      <w:r w:rsidR="00D95929">
        <w:t>technology</w:t>
      </w:r>
      <w:r w:rsidR="00D95929" w:rsidRPr="00906BEE">
        <w:t xml:space="preserve"> </w:t>
      </w:r>
      <w:r w:rsidR="001C1860">
        <w:t xml:space="preserve"> (</w:t>
      </w:r>
      <w:proofErr w:type="gramEnd"/>
      <w:r w:rsidR="001C1860">
        <w:t>advanced diploma)</w:t>
      </w:r>
      <w:r w:rsidR="001C1860">
        <w:tab/>
      </w:r>
      <w:r w:rsidR="004371D7">
        <w:tab/>
      </w:r>
      <w:r w:rsidR="00D95929">
        <w:t>september 2017 – present</w:t>
      </w:r>
      <w:r w:rsidR="00D95929" w:rsidRPr="00906BEE">
        <w:t xml:space="preserve"> </w:t>
      </w:r>
    </w:p>
    <w:p w14:paraId="606CF1E4" w14:textId="212E327D" w:rsidR="00070DA5" w:rsidRDefault="00D95929" w:rsidP="00D936B4">
      <w:pPr>
        <w:pStyle w:val="Heading4"/>
      </w:pPr>
      <w:r>
        <w:t>Humber college</w:t>
      </w:r>
      <w:r w:rsidR="004371D7">
        <w:tab/>
      </w:r>
      <w:r w:rsidR="004371D7">
        <w:tab/>
      </w:r>
      <w:r w:rsidR="004371D7">
        <w:tab/>
      </w:r>
      <w:r w:rsidR="004371D7">
        <w:tab/>
      </w:r>
      <w:r w:rsidR="004371D7">
        <w:tab/>
      </w:r>
      <w:r w:rsidR="004371D7">
        <w:tab/>
      </w:r>
      <w:r w:rsidR="004371D7">
        <w:tab/>
      </w:r>
      <w:r w:rsidR="004371D7">
        <w:tab/>
      </w:r>
      <w:r>
        <w:t>toronto, ontario, canada</w:t>
      </w:r>
    </w:p>
    <w:p w14:paraId="16032F4E" w14:textId="16E76375" w:rsidR="001C1860" w:rsidRDefault="001C1860" w:rsidP="001C1860">
      <w:pPr>
        <w:numPr>
          <w:ilvl w:val="0"/>
          <w:numId w:val="13"/>
        </w:numPr>
        <w:spacing w:line="264" w:lineRule="auto"/>
        <w:ind w:hanging="190"/>
      </w:pPr>
      <w:r>
        <w:t xml:space="preserve">Completed </w:t>
      </w:r>
      <w:r w:rsidR="005753FE">
        <w:t>F</w:t>
      </w:r>
      <w:r w:rsidR="00D86EF3">
        <w:t>ive</w:t>
      </w:r>
      <w:r>
        <w:t xml:space="preserve"> </w:t>
      </w:r>
      <w:r w:rsidR="005753FE">
        <w:t>S</w:t>
      </w:r>
      <w:r>
        <w:t xml:space="preserve">emesters </w:t>
      </w:r>
      <w:r>
        <w:tab/>
      </w:r>
      <w:r w:rsidRPr="0073434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 w:rsidRPr="00A920C7">
        <w:rPr>
          <w:rFonts w:cs="Times New Roman"/>
        </w:rPr>
        <w:t>Dean’s List Student</w:t>
      </w:r>
    </w:p>
    <w:p w14:paraId="04539837" w14:textId="1EA995CE" w:rsidR="001C1860" w:rsidRPr="00D936B4" w:rsidRDefault="001C1860" w:rsidP="00D936B4">
      <w:pPr>
        <w:numPr>
          <w:ilvl w:val="0"/>
          <w:numId w:val="13"/>
        </w:numPr>
        <w:spacing w:after="678" w:line="264" w:lineRule="auto"/>
        <w:ind w:hanging="190"/>
      </w:pPr>
      <w:r>
        <w:t xml:space="preserve">GPA </w:t>
      </w:r>
      <w:r w:rsidR="005753FE">
        <w:t>A</w:t>
      </w:r>
      <w:r>
        <w:t>verage: 8</w:t>
      </w:r>
      <w:r w:rsidR="00D86EF3">
        <w:t>0</w:t>
      </w:r>
      <w:r>
        <w:t>.</w:t>
      </w:r>
      <w:r w:rsidR="00D86EF3">
        <w:t>1</w:t>
      </w:r>
      <w:r>
        <w:t xml:space="preserve">% </w:t>
      </w:r>
    </w:p>
    <w:p w14:paraId="657BA4F4" w14:textId="6B73BF33" w:rsidR="00CB56DF" w:rsidRPr="00906BEE" w:rsidRDefault="00EA33D5" w:rsidP="00CB56DF">
      <w:pPr>
        <w:pStyle w:val="Heading3"/>
        <w:pBdr>
          <w:bottom w:val="single" w:sz="48" w:space="0" w:color="EA4E4E" w:themeColor="accent1"/>
        </w:pBdr>
      </w:pPr>
      <w:sdt>
        <w:sdtPr>
          <w:alias w:val="Experience:"/>
          <w:tag w:val="Experience:"/>
          <w:id w:val="1217937480"/>
          <w:placeholder>
            <w:docPart w:val="D7936C77BA1C4CE791368A0D1ED5E159"/>
          </w:placeholder>
          <w:temporary/>
          <w:showingPlcHdr/>
          <w15:appearance w15:val="hidden"/>
        </w:sdtPr>
        <w:sdtEndPr/>
        <w:sdtContent>
          <w:r w:rsidR="00CB56DF" w:rsidRPr="00906BEE">
            <w:t>Experience</w:t>
          </w:r>
        </w:sdtContent>
      </w:sdt>
    </w:p>
    <w:p w14:paraId="597065E1" w14:textId="5E416BEE" w:rsidR="00811D5D" w:rsidRDefault="00811D5D" w:rsidP="00CB56DF">
      <w:pPr>
        <w:pStyle w:val="Heading4"/>
      </w:pPr>
      <w:r>
        <w:t>tier 2 TEchnical Support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MAY.201</w:t>
      </w:r>
      <w:r w:rsidR="0026734A">
        <w:t>9</w:t>
      </w:r>
      <w:r>
        <w:t xml:space="preserve"> – Present </w:t>
      </w:r>
    </w:p>
    <w:p w14:paraId="6D01F691" w14:textId="6A100299" w:rsidR="00811D5D" w:rsidRDefault="00FE3184" w:rsidP="00CB56DF">
      <w:pPr>
        <w:pStyle w:val="Heading4"/>
      </w:pPr>
      <w:r>
        <w:t>Verifone holding, inc</w:t>
      </w:r>
      <w:r w:rsidR="00811D5D">
        <w:tab/>
      </w:r>
      <w:r w:rsidR="00811D5D">
        <w:tab/>
      </w:r>
      <w:r w:rsidR="00811D5D">
        <w:tab/>
      </w:r>
      <w:r w:rsidR="00811D5D">
        <w:tab/>
      </w:r>
      <w:r w:rsidR="00811D5D">
        <w:tab/>
      </w:r>
      <w:r w:rsidR="00811D5D">
        <w:tab/>
      </w:r>
      <w:r w:rsidR="00811D5D">
        <w:tab/>
        <w:t>toronto, Ontario, Canada</w:t>
      </w:r>
    </w:p>
    <w:p w14:paraId="00D42211" w14:textId="3ACA04A8" w:rsidR="00811D5D" w:rsidRPr="0073434B" w:rsidRDefault="00811D5D" w:rsidP="00811D5D">
      <w:r w:rsidRPr="0073434B">
        <w:rPr>
          <w:rFonts w:ascii="Times New Roman" w:hAnsi="Times New Roman" w:cs="Times New Roman"/>
        </w:rPr>
        <w:t>●</w:t>
      </w:r>
      <w:r w:rsidRPr="0073434B">
        <w:t xml:space="preserve"> </w:t>
      </w:r>
      <w:r>
        <w:t>Verifone Campaign</w:t>
      </w:r>
    </w:p>
    <w:p w14:paraId="652B941B" w14:textId="60A70E4D" w:rsidR="00811D5D" w:rsidRPr="0073434B" w:rsidRDefault="00811D5D" w:rsidP="00811D5D">
      <w:pPr>
        <w:rPr>
          <w:rFonts w:cs="Calibri"/>
        </w:rPr>
      </w:pPr>
      <w:r w:rsidRPr="0073434B">
        <w:rPr>
          <w:rFonts w:ascii="Times New Roman" w:hAnsi="Times New Roman" w:cs="Times New Roman"/>
        </w:rPr>
        <w:t>●</w:t>
      </w:r>
      <w:r w:rsidRPr="0073434B">
        <w:rPr>
          <w:rFonts w:cs="Calibri"/>
        </w:rPr>
        <w:t xml:space="preserve"> </w:t>
      </w:r>
      <w:bookmarkStart w:id="0" w:name="_GoBack"/>
      <w:r>
        <w:rPr>
          <w:rFonts w:cs="Calibri"/>
        </w:rPr>
        <w:t>Configure and Troubleshoot Verifone Systems in Petro Stations</w:t>
      </w:r>
    </w:p>
    <w:p w14:paraId="53DDB6E9" w14:textId="29EE218E" w:rsidR="00811D5D" w:rsidRPr="0073434B" w:rsidRDefault="00811D5D" w:rsidP="00811D5D">
      <w:r w:rsidRPr="0073434B">
        <w:rPr>
          <w:rFonts w:ascii="Times New Roman" w:hAnsi="Times New Roman" w:cs="Times New Roman"/>
        </w:rPr>
        <w:t>●</w:t>
      </w:r>
      <w:r w:rsidRPr="0073434B">
        <w:rPr>
          <w:rFonts w:cs="Calibri"/>
        </w:rPr>
        <w:t xml:space="preserve"> </w:t>
      </w:r>
      <w:r>
        <w:rPr>
          <w:rFonts w:cs="Calibri"/>
        </w:rPr>
        <w:t xml:space="preserve">Write Report to Lead and Tier 3 Technician for Future Reference </w:t>
      </w:r>
    </w:p>
    <w:bookmarkEnd w:id="0"/>
    <w:p w14:paraId="41CF6A20" w14:textId="77777777" w:rsidR="00811D5D" w:rsidRPr="00811D5D" w:rsidRDefault="00811D5D" w:rsidP="00CB56DF">
      <w:pPr>
        <w:pStyle w:val="Heading4"/>
        <w:rPr>
          <w:rFonts w:ascii="Calibri" w:hAnsi="Calibri" w:cs="Calibri"/>
        </w:rPr>
      </w:pPr>
    </w:p>
    <w:p w14:paraId="7EA89EF9" w14:textId="07849868" w:rsidR="004D35BA" w:rsidRDefault="00CB56DF" w:rsidP="00CB56DF">
      <w:pPr>
        <w:pStyle w:val="Heading4"/>
      </w:pPr>
      <w:r>
        <w:t xml:space="preserve">Content </w:t>
      </w:r>
      <w:proofErr w:type="gramStart"/>
      <w:r>
        <w:t>editor</w:t>
      </w:r>
      <w:r w:rsidR="004D35BA" w:rsidRPr="004D35BA">
        <w:t xml:space="preserve"> </w:t>
      </w:r>
      <w:r w:rsidR="00D86EF3">
        <w:t xml:space="preserve"> &amp;</w:t>
      </w:r>
      <w:proofErr w:type="gramEnd"/>
      <w:r w:rsidR="00D86EF3">
        <w:t>&amp; POSTER DESIGNER (FREELANCER)</w:t>
      </w:r>
      <w:r w:rsidR="004D35BA">
        <w:tab/>
      </w:r>
      <w:r w:rsidR="004D35BA">
        <w:tab/>
      </w:r>
      <w:r w:rsidR="004D35BA">
        <w:tab/>
        <w:t>february.2018</w:t>
      </w:r>
      <w:r w:rsidR="004D35BA" w:rsidRPr="00906BEE">
        <w:t xml:space="preserve"> – </w:t>
      </w:r>
      <w:r w:rsidR="004D35BA">
        <w:t>may.2018</w:t>
      </w:r>
    </w:p>
    <w:p w14:paraId="67F2E2AC" w14:textId="054C13D0" w:rsidR="00070DA5" w:rsidRPr="006120A1" w:rsidRDefault="00CB56DF" w:rsidP="006120A1">
      <w:pPr>
        <w:pStyle w:val="Heading4"/>
      </w:pPr>
      <w:r>
        <w:t>tho dia toronto</w:t>
      </w:r>
      <w:r w:rsidRPr="00906BEE">
        <w:t xml:space="preserve"> </w:t>
      </w:r>
      <w:r>
        <w:t>go marketing and entertainment solution inc</w:t>
      </w:r>
      <w:r w:rsidR="004371D7">
        <w:tab/>
        <w:t>MIssisauga, Ontario, Canada</w:t>
      </w:r>
    </w:p>
    <w:p w14:paraId="787BB28F" w14:textId="4E888F6B" w:rsidR="00CB56DF" w:rsidRPr="0073434B" w:rsidRDefault="00CB56DF" w:rsidP="00CB56DF">
      <w:r w:rsidRPr="0073434B">
        <w:rPr>
          <w:rFonts w:ascii="Times New Roman" w:hAnsi="Times New Roman" w:cs="Times New Roman"/>
        </w:rPr>
        <w:t>●</w:t>
      </w:r>
      <w:r w:rsidRPr="0073434B">
        <w:t xml:space="preserve"> </w:t>
      </w:r>
      <w:r w:rsidR="004371D7">
        <w:t>Wrote</w:t>
      </w:r>
      <w:r w:rsidRPr="0073434B">
        <w:t xml:space="preserve"> articles about study abroad </w:t>
      </w:r>
      <w:r w:rsidR="004371D7">
        <w:t xml:space="preserve">life, </w:t>
      </w:r>
      <w:r w:rsidR="004371D7" w:rsidRPr="0073434B">
        <w:rPr>
          <w:rFonts w:cs="Calibri"/>
        </w:rPr>
        <w:t>Secondary and Post-Secondary education in Canada</w:t>
      </w:r>
    </w:p>
    <w:p w14:paraId="4C15660E" w14:textId="2E3C2E4E" w:rsidR="00CB56DF" w:rsidRPr="0073434B" w:rsidRDefault="00CB56DF" w:rsidP="00CB56DF">
      <w:pPr>
        <w:rPr>
          <w:rFonts w:cs="Calibri"/>
        </w:rPr>
      </w:pPr>
      <w:r w:rsidRPr="0073434B">
        <w:rPr>
          <w:rFonts w:ascii="Times New Roman" w:hAnsi="Times New Roman" w:cs="Times New Roman"/>
        </w:rPr>
        <w:t>●</w:t>
      </w:r>
      <w:r w:rsidRPr="0073434B">
        <w:rPr>
          <w:rFonts w:cs="Calibri"/>
        </w:rPr>
        <w:t xml:space="preserve"> Edit</w:t>
      </w:r>
      <w:r w:rsidR="004371D7">
        <w:rPr>
          <w:rFonts w:cs="Calibri"/>
        </w:rPr>
        <w:t>ed</w:t>
      </w:r>
      <w:r w:rsidRPr="0073434B">
        <w:rPr>
          <w:rFonts w:cs="Calibri"/>
        </w:rPr>
        <w:t xml:space="preserve"> articles’ content</w:t>
      </w:r>
      <w:r w:rsidR="004371D7">
        <w:rPr>
          <w:rFonts w:cs="Calibri"/>
        </w:rPr>
        <w:t xml:space="preserve"> to ensure articles</w:t>
      </w:r>
      <w:r w:rsidR="00070DA5">
        <w:rPr>
          <w:rFonts w:cs="Calibri"/>
        </w:rPr>
        <w:t>’</w:t>
      </w:r>
      <w:r w:rsidR="004371D7">
        <w:rPr>
          <w:rFonts w:cs="Calibri"/>
        </w:rPr>
        <w:t xml:space="preserve"> quality</w:t>
      </w:r>
    </w:p>
    <w:p w14:paraId="6BF8F1DD" w14:textId="47866E3D" w:rsidR="00CB56DF" w:rsidRDefault="00CB56DF" w:rsidP="00CB56DF">
      <w:pPr>
        <w:rPr>
          <w:rFonts w:cs="Calibri"/>
        </w:rPr>
      </w:pPr>
      <w:r w:rsidRPr="0073434B">
        <w:rPr>
          <w:rFonts w:ascii="Times New Roman" w:hAnsi="Times New Roman" w:cs="Times New Roman"/>
        </w:rPr>
        <w:t>●</w:t>
      </w:r>
      <w:r w:rsidRPr="0073434B">
        <w:rPr>
          <w:rFonts w:cs="Calibri"/>
        </w:rPr>
        <w:t xml:space="preserve"> Publish</w:t>
      </w:r>
      <w:r w:rsidR="004371D7">
        <w:rPr>
          <w:rFonts w:cs="Calibri"/>
        </w:rPr>
        <w:t>ed</w:t>
      </w:r>
      <w:r w:rsidRPr="0073434B">
        <w:rPr>
          <w:rFonts w:cs="Calibri"/>
        </w:rPr>
        <w:t xml:space="preserve"> articles on company’s public website</w:t>
      </w:r>
      <w:r w:rsidR="00E859FE">
        <w:rPr>
          <w:rFonts w:cs="Calibri"/>
        </w:rPr>
        <w:t xml:space="preserve"> and social media pages</w:t>
      </w:r>
      <w:r w:rsidR="004371D7">
        <w:rPr>
          <w:rFonts w:cs="Calibri"/>
        </w:rPr>
        <w:t xml:space="preserve"> to promote company image</w:t>
      </w:r>
    </w:p>
    <w:p w14:paraId="0B40005E" w14:textId="019160D6" w:rsidR="00D86EF3" w:rsidRPr="00D86EF3" w:rsidRDefault="00D86EF3" w:rsidP="00CB56DF">
      <w:pPr>
        <w:rPr>
          <w:rFonts w:cs="Times New Roman"/>
        </w:rPr>
      </w:pPr>
      <w:r w:rsidRPr="0073434B">
        <w:rPr>
          <w:rFonts w:ascii="Times New Roman" w:hAnsi="Times New Roman" w:cs="Times New Roman"/>
        </w:rPr>
        <w:t>●</w:t>
      </w:r>
      <w:r w:rsidRPr="0073434B">
        <w:rPr>
          <w:rFonts w:cs="Times New Roman"/>
        </w:rPr>
        <w:t xml:space="preserve"> Design</w:t>
      </w:r>
      <w:r>
        <w:rPr>
          <w:rFonts w:cs="Times New Roman"/>
        </w:rPr>
        <w:t>ed</w:t>
      </w:r>
      <w:r w:rsidRPr="0073434B">
        <w:rPr>
          <w:rFonts w:cs="Times New Roman"/>
        </w:rPr>
        <w:t xml:space="preserve"> posters for articles </w:t>
      </w:r>
      <w:r>
        <w:rPr>
          <w:rFonts w:cs="Times New Roman"/>
        </w:rPr>
        <w:t xml:space="preserve">and company events (mostly talk-show events) </w:t>
      </w:r>
      <w:r w:rsidRPr="0073434B">
        <w:rPr>
          <w:rFonts w:cs="Times New Roman"/>
        </w:rPr>
        <w:t>on</w:t>
      </w:r>
      <w:r>
        <w:rPr>
          <w:rFonts w:cs="Times New Roman"/>
        </w:rPr>
        <w:t xml:space="preserve"> Adobe Photoshop</w:t>
      </w:r>
    </w:p>
    <w:p w14:paraId="6A0FDC99" w14:textId="4B67E1A7" w:rsidR="004D35BA" w:rsidRDefault="00CB56DF" w:rsidP="00CB56DF">
      <w:pPr>
        <w:pStyle w:val="Heading4"/>
      </w:pPr>
      <w:r>
        <w:t xml:space="preserve">Tutor </w:t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  <w:t xml:space="preserve">             November.2017 – september.2018</w:t>
      </w:r>
    </w:p>
    <w:p w14:paraId="4E084CDC" w14:textId="1FFBBFC8" w:rsidR="00070DA5" w:rsidRPr="00D936B4" w:rsidRDefault="00CB56DF" w:rsidP="00D936B4">
      <w:pPr>
        <w:pStyle w:val="Heading4"/>
      </w:pPr>
      <w:r>
        <w:t xml:space="preserve">tutor </w:t>
      </w:r>
      <w:proofErr w:type="gramStart"/>
      <w:r>
        <w:t>doctor</w:t>
      </w:r>
      <w:r w:rsidRPr="00906BEE">
        <w:t xml:space="preserve">  </w:t>
      </w:r>
      <w:r w:rsidR="00E859FE">
        <w:tab/>
      </w:r>
      <w:proofErr w:type="gramEnd"/>
      <w:r w:rsidR="00E859FE">
        <w:tab/>
      </w:r>
      <w:r w:rsidR="00E859FE">
        <w:tab/>
      </w:r>
      <w:r w:rsidR="00E859FE">
        <w:tab/>
      </w:r>
      <w:r w:rsidR="00E859FE">
        <w:tab/>
      </w:r>
      <w:r w:rsidR="00E859FE">
        <w:tab/>
      </w:r>
      <w:r w:rsidR="00E859FE">
        <w:tab/>
        <w:t>Toronto, ontario, canada</w:t>
      </w:r>
    </w:p>
    <w:p w14:paraId="2A82780D" w14:textId="7C75CB61" w:rsidR="00CB56DF" w:rsidRPr="00783197" w:rsidRDefault="00CB56DF" w:rsidP="00CB56DF">
      <w:pPr>
        <w:rPr>
          <w:rFonts w:cs="Times New Roman"/>
        </w:rPr>
      </w:pPr>
      <w:r w:rsidRPr="00783197">
        <w:rPr>
          <w:rFonts w:ascii="Times New Roman" w:hAnsi="Times New Roman" w:cs="Times New Roman"/>
        </w:rPr>
        <w:t>●</w:t>
      </w:r>
      <w:r w:rsidRPr="00783197">
        <w:rPr>
          <w:rFonts w:cs="Times New Roman"/>
        </w:rPr>
        <w:t xml:space="preserve"> Examin</w:t>
      </w:r>
      <w:r w:rsidR="004371D7">
        <w:rPr>
          <w:rFonts w:cs="Times New Roman"/>
        </w:rPr>
        <w:t>ed</w:t>
      </w:r>
      <w:r w:rsidRPr="00783197">
        <w:rPr>
          <w:rFonts w:cs="Times New Roman"/>
        </w:rPr>
        <w:t xml:space="preserve"> students’ levels in Math and Chemistry</w:t>
      </w:r>
    </w:p>
    <w:p w14:paraId="3C3AB69B" w14:textId="337C1D65" w:rsidR="00E859FE" w:rsidRPr="00783197" w:rsidRDefault="00CB56DF" w:rsidP="00CB56DF">
      <w:pPr>
        <w:rPr>
          <w:rFonts w:cs="Times New Roman"/>
        </w:rPr>
      </w:pPr>
      <w:r w:rsidRPr="00783197">
        <w:rPr>
          <w:rFonts w:ascii="Times New Roman" w:hAnsi="Times New Roman" w:cs="Times New Roman"/>
        </w:rPr>
        <w:t>●</w:t>
      </w:r>
      <w:r w:rsidRPr="00783197">
        <w:rPr>
          <w:rFonts w:cs="Times New Roman"/>
        </w:rPr>
        <w:t xml:space="preserve"> Plann</w:t>
      </w:r>
      <w:r w:rsidR="004371D7">
        <w:rPr>
          <w:rFonts w:cs="Times New Roman"/>
        </w:rPr>
        <w:t>ed</w:t>
      </w:r>
      <w:r w:rsidRPr="00783197">
        <w:rPr>
          <w:rFonts w:cs="Times New Roman"/>
        </w:rPr>
        <w:t xml:space="preserve"> for tutor sessions</w:t>
      </w:r>
    </w:p>
    <w:p w14:paraId="08AE1007" w14:textId="60E26B1F" w:rsidR="00C96FC2" w:rsidRDefault="00CB56DF" w:rsidP="00CB56DF">
      <w:pPr>
        <w:rPr>
          <w:rFonts w:cs="Times New Roman"/>
        </w:rPr>
      </w:pPr>
      <w:r w:rsidRPr="00783197">
        <w:rPr>
          <w:rFonts w:ascii="Times New Roman" w:hAnsi="Times New Roman" w:cs="Times New Roman"/>
        </w:rPr>
        <w:t>●</w:t>
      </w:r>
      <w:r w:rsidRPr="00783197">
        <w:rPr>
          <w:rFonts w:cs="Times New Roman"/>
        </w:rPr>
        <w:t xml:space="preserve"> Conduct</w:t>
      </w:r>
      <w:r w:rsidR="004371D7">
        <w:rPr>
          <w:rFonts w:cs="Times New Roman"/>
        </w:rPr>
        <w:t>ed</w:t>
      </w:r>
      <w:r w:rsidRPr="00783197">
        <w:rPr>
          <w:rFonts w:cs="Times New Roman"/>
        </w:rPr>
        <w:t xml:space="preserve"> one by one tutor sessions in Math and Chemistry for Secondary students.</w:t>
      </w:r>
    </w:p>
    <w:p w14:paraId="033B2917" w14:textId="77777777" w:rsidR="00C96FC2" w:rsidRDefault="00C96FC2" w:rsidP="00C96FC2">
      <w:pPr>
        <w:pStyle w:val="Heading3"/>
        <w:tabs>
          <w:tab w:val="left" w:pos="6930"/>
        </w:tabs>
      </w:pPr>
      <w:r>
        <w:t>Project</w:t>
      </w:r>
    </w:p>
    <w:p w14:paraId="0FA4018B" w14:textId="77777777" w:rsidR="00C96FC2" w:rsidRDefault="00C96FC2" w:rsidP="00C96FC2">
      <w:pPr>
        <w:pStyle w:val="Heading4"/>
      </w:pPr>
      <w:r>
        <w:t>Computer Parts Website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January 2019 - present</w:t>
      </w:r>
    </w:p>
    <w:p w14:paraId="21DBEF17" w14:textId="77777777" w:rsidR="00C96FC2" w:rsidRDefault="00C96FC2" w:rsidP="00C96FC2">
      <w:pPr>
        <w:pStyle w:val="Heading4"/>
      </w:pPr>
      <w:r>
        <w:t xml:space="preserve">HUMBER COLLGE </w:t>
      </w:r>
      <w:r>
        <w:tab/>
      </w:r>
      <w:r>
        <w:tab/>
        <w:t xml:space="preserve"> </w:t>
      </w:r>
      <w:r>
        <w:tab/>
      </w:r>
      <w:r>
        <w:tab/>
        <w:t xml:space="preserve"> HUMBER COLLEGE NORTH CAMPUS, TORONTO, ON, CANADA</w:t>
      </w:r>
    </w:p>
    <w:p w14:paraId="0D701BAD" w14:textId="77777777" w:rsidR="00C96FC2" w:rsidRDefault="00C96FC2" w:rsidP="00C96FC2">
      <w:pPr>
        <w:rPr>
          <w:rFonts w:cs="Times New Roman"/>
          <w:color w:val="2F5496" w:themeColor="accent5" w:themeShade="BF"/>
        </w:rPr>
      </w:pPr>
      <w:r>
        <w:rPr>
          <w:rFonts w:ascii="Times New Roman" w:hAnsi="Times New Roman" w:cs="Times New Roman"/>
        </w:rPr>
        <w:t>●</w:t>
      </w:r>
      <w:r>
        <w:rPr>
          <w:rFonts w:cs="Times New Roman"/>
        </w:rPr>
        <w:t xml:space="preserve"> Link to the project: </w:t>
      </w:r>
      <w:r>
        <w:rPr>
          <w:rFonts w:cs="Times New Roman"/>
          <w:color w:val="2F5496" w:themeColor="accent5" w:themeShade="BF"/>
        </w:rPr>
        <w:t>http://munro.humber.ca/~n01237291/web.html</w:t>
      </w:r>
    </w:p>
    <w:p w14:paraId="20E278EB" w14:textId="77777777" w:rsidR="00C96FC2" w:rsidRDefault="00C96FC2" w:rsidP="00C96FC2">
      <w:pPr>
        <w:rPr>
          <w:rFonts w:cs="Segoe UI"/>
          <w:sz w:val="21"/>
          <w:szCs w:val="21"/>
          <w:shd w:val="clear" w:color="auto" w:fill="F3F6F8"/>
        </w:rPr>
      </w:pPr>
      <w:r>
        <w:rPr>
          <w:rFonts w:ascii="Times New Roman" w:hAnsi="Times New Roman" w:cs="Times New Roman"/>
        </w:rPr>
        <w:t>●</w:t>
      </w:r>
      <w:r>
        <w:rPr>
          <w:rFonts w:cs="Times New Roman"/>
        </w:rPr>
        <w:t xml:space="preserve"> </w:t>
      </w:r>
      <w:r>
        <w:rPr>
          <w:rFonts w:cs="Segoe UI"/>
          <w:sz w:val="21"/>
          <w:szCs w:val="21"/>
          <w:shd w:val="clear" w:color="auto" w:fill="F3F6F8"/>
        </w:rPr>
        <w:t xml:space="preserve">Class project, also my first website project where I implement my knowledge about Front-end development </w:t>
      </w:r>
      <w:proofErr w:type="gramStart"/>
      <w:r>
        <w:rPr>
          <w:rFonts w:cs="Segoe UI"/>
          <w:sz w:val="21"/>
          <w:szCs w:val="21"/>
          <w:shd w:val="clear" w:color="auto" w:fill="F3F6F8"/>
        </w:rPr>
        <w:t>languages :</w:t>
      </w:r>
      <w:proofErr w:type="gramEnd"/>
      <w:r>
        <w:rPr>
          <w:rFonts w:cs="Segoe UI"/>
          <w:sz w:val="21"/>
          <w:szCs w:val="21"/>
          <w:shd w:val="clear" w:color="auto" w:fill="F3F6F8"/>
        </w:rPr>
        <w:t xml:space="preserve"> HTML, CSS, JavaScript and </w:t>
      </w:r>
      <w:proofErr w:type="spellStart"/>
      <w:r>
        <w:rPr>
          <w:rFonts w:cs="Segoe UI"/>
          <w:sz w:val="21"/>
          <w:szCs w:val="21"/>
          <w:shd w:val="clear" w:color="auto" w:fill="F3F6F8"/>
        </w:rPr>
        <w:t>Jquery</w:t>
      </w:r>
      <w:proofErr w:type="spellEnd"/>
      <w:r>
        <w:rPr>
          <w:rFonts w:cs="Segoe UI"/>
          <w:sz w:val="21"/>
          <w:szCs w:val="21"/>
          <w:shd w:val="clear" w:color="auto" w:fill="F3F6F8"/>
        </w:rPr>
        <w:t xml:space="preserve">. DOM manipulation and Event handler using JavaScript and </w:t>
      </w:r>
      <w:proofErr w:type="spellStart"/>
      <w:r>
        <w:rPr>
          <w:rFonts w:cs="Segoe UI"/>
          <w:sz w:val="21"/>
          <w:szCs w:val="21"/>
          <w:shd w:val="clear" w:color="auto" w:fill="F3F6F8"/>
        </w:rPr>
        <w:t>Jquery</w:t>
      </w:r>
      <w:proofErr w:type="spellEnd"/>
      <w:r>
        <w:rPr>
          <w:rFonts w:cs="Segoe UI"/>
          <w:sz w:val="21"/>
          <w:szCs w:val="21"/>
          <w:shd w:val="clear" w:color="auto" w:fill="F3F6F8"/>
        </w:rPr>
        <w:t xml:space="preserve"> were also implemented.</w:t>
      </w:r>
    </w:p>
    <w:p w14:paraId="2B458446" w14:textId="77777777" w:rsidR="00C96FC2" w:rsidRDefault="00C96FC2" w:rsidP="00C96FC2">
      <w:pPr>
        <w:rPr>
          <w:rFonts w:cs="Times New Roman"/>
        </w:rPr>
      </w:pPr>
      <w:r>
        <w:rPr>
          <w:rFonts w:ascii="Times New Roman" w:hAnsi="Times New Roman" w:cs="Times New Roman"/>
        </w:rPr>
        <w:t>●</w:t>
      </w:r>
      <w:r>
        <w:rPr>
          <w:rFonts w:cs="Times New Roman"/>
        </w:rPr>
        <w:t xml:space="preserve"> Implemented back-end infrastructure using: Virtual Machine, Linux, Apache, Ajax, MySQL, PHP</w:t>
      </w:r>
    </w:p>
    <w:p w14:paraId="24F02E0C" w14:textId="4BC0618F" w:rsidR="00C96FC2" w:rsidRDefault="00C96FC2" w:rsidP="00C96FC2">
      <w:pPr>
        <w:rPr>
          <w:rFonts w:cs="Segoe UI"/>
          <w:sz w:val="21"/>
          <w:szCs w:val="21"/>
          <w:shd w:val="clear" w:color="auto" w:fill="F3F6F8"/>
        </w:rPr>
      </w:pPr>
      <w:r>
        <w:rPr>
          <w:rFonts w:ascii="Times New Roman" w:hAnsi="Times New Roman" w:cs="Times New Roman"/>
        </w:rPr>
        <w:t>●</w:t>
      </w:r>
      <w:r>
        <w:rPr>
          <w:rFonts w:cs="Times New Roman"/>
        </w:rPr>
        <w:t xml:space="preserve"> </w:t>
      </w:r>
      <w:r>
        <w:rPr>
          <w:rFonts w:cs="Segoe UI"/>
          <w:sz w:val="21"/>
          <w:szCs w:val="21"/>
          <w:shd w:val="clear" w:color="auto" w:fill="F3F6F8"/>
        </w:rPr>
        <w:t xml:space="preserve">My contributions to the project so far: </w:t>
      </w:r>
      <w:r>
        <w:rPr>
          <w:rFonts w:cs="Segoe UI"/>
          <w:sz w:val="21"/>
          <w:szCs w:val="21"/>
        </w:rPr>
        <w:br/>
      </w:r>
      <w:r>
        <w:rPr>
          <w:rFonts w:cs="Segoe UI"/>
          <w:sz w:val="21"/>
          <w:szCs w:val="21"/>
          <w:shd w:val="clear" w:color="auto" w:fill="F3F6F8"/>
        </w:rPr>
        <w:t>- Design the web frame for all the pages (header and footer of the pages)</w:t>
      </w:r>
      <w:r>
        <w:rPr>
          <w:rFonts w:cs="Segoe UI"/>
          <w:sz w:val="21"/>
          <w:szCs w:val="21"/>
        </w:rPr>
        <w:br/>
      </w:r>
      <w:r>
        <w:rPr>
          <w:rFonts w:cs="Segoe UI"/>
          <w:sz w:val="21"/>
          <w:szCs w:val="21"/>
          <w:shd w:val="clear" w:color="auto" w:fill="F3F6F8"/>
        </w:rPr>
        <w:t>- Created and Designed the Home Page</w:t>
      </w:r>
      <w:r>
        <w:rPr>
          <w:rFonts w:cs="Segoe UI"/>
          <w:sz w:val="21"/>
          <w:szCs w:val="21"/>
        </w:rPr>
        <w:br/>
      </w:r>
      <w:r>
        <w:rPr>
          <w:rFonts w:cs="Segoe UI"/>
          <w:sz w:val="21"/>
          <w:szCs w:val="21"/>
          <w:shd w:val="clear" w:color="auto" w:fill="F3F6F8"/>
        </w:rPr>
        <w:t>- Created and Designed the Feedback Page</w:t>
      </w:r>
      <w:r>
        <w:rPr>
          <w:rFonts w:cs="Segoe UI"/>
          <w:sz w:val="21"/>
          <w:szCs w:val="21"/>
        </w:rPr>
        <w:br/>
      </w:r>
      <w:r>
        <w:rPr>
          <w:rFonts w:cs="Segoe UI"/>
          <w:sz w:val="21"/>
          <w:szCs w:val="21"/>
          <w:shd w:val="clear" w:color="auto" w:fill="F3F6F8"/>
        </w:rPr>
        <w:t>- Created and Designed the About Us Page</w:t>
      </w:r>
    </w:p>
    <w:p w14:paraId="2D235A2D" w14:textId="60DFE257" w:rsidR="00C96FC2" w:rsidRDefault="00C96FC2" w:rsidP="00C96FC2">
      <w:pPr>
        <w:rPr>
          <w:rFonts w:cs="Segoe UI"/>
          <w:sz w:val="21"/>
          <w:szCs w:val="21"/>
          <w:shd w:val="clear" w:color="auto" w:fill="F3F6F8"/>
        </w:rPr>
      </w:pPr>
      <w:r>
        <w:rPr>
          <w:rFonts w:cs="Segoe UI"/>
          <w:sz w:val="21"/>
          <w:szCs w:val="21"/>
          <w:shd w:val="clear" w:color="auto" w:fill="F3F6F8"/>
        </w:rPr>
        <w:t>- Created and Configured Database for The Site</w:t>
      </w:r>
    </w:p>
    <w:p w14:paraId="07FB11C1" w14:textId="35FF2887" w:rsidR="00C96FC2" w:rsidRDefault="00C96FC2" w:rsidP="00C96FC2">
      <w:pPr>
        <w:rPr>
          <w:rFonts w:cs="Times New Roman"/>
          <w:lang w:val="en-CA"/>
        </w:rPr>
      </w:pPr>
      <w:r>
        <w:rPr>
          <w:rFonts w:ascii="Times New Roman" w:hAnsi="Times New Roman" w:cs="Times New Roman"/>
        </w:rPr>
        <w:t>●</w:t>
      </w:r>
      <w:r>
        <w:rPr>
          <w:rFonts w:cs="Times New Roman"/>
        </w:rPr>
        <w:t xml:space="preserve"> </w:t>
      </w:r>
      <w:r>
        <w:rPr>
          <w:rFonts w:cs="Segoe UI"/>
          <w:sz w:val="21"/>
          <w:szCs w:val="21"/>
          <w:shd w:val="clear" w:color="auto" w:fill="F3F6F8"/>
        </w:rPr>
        <w:t>Page is in progress</w:t>
      </w:r>
    </w:p>
    <w:p w14:paraId="39D09AF7" w14:textId="77777777" w:rsidR="00C96FC2" w:rsidRPr="00783197" w:rsidRDefault="00C96FC2" w:rsidP="00CB56DF">
      <w:pPr>
        <w:rPr>
          <w:rFonts w:cs="Times New Roman"/>
        </w:rPr>
      </w:pPr>
    </w:p>
    <w:p w14:paraId="358164A4" w14:textId="6350B413" w:rsidR="00CB56DF" w:rsidRPr="00906BEE" w:rsidRDefault="00811D5D" w:rsidP="00CB56DF">
      <w:pPr>
        <w:pStyle w:val="Heading3"/>
        <w:tabs>
          <w:tab w:val="left" w:pos="6930"/>
        </w:tabs>
      </w:pPr>
      <w:r>
        <w:lastRenderedPageBreak/>
        <w:t>volunteer, achievement or leadership</w:t>
      </w:r>
    </w:p>
    <w:p w14:paraId="667614A9" w14:textId="3B743354" w:rsidR="00811D5D" w:rsidRDefault="00811D5D" w:rsidP="00CB56DF">
      <w:pPr>
        <w:pStyle w:val="Heading4"/>
      </w:pPr>
      <w:r>
        <w:t>hackathon winner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4DD0">
        <w:tab/>
      </w:r>
      <w:r w:rsidR="00B54DD0">
        <w:tab/>
        <w:t>11</w:t>
      </w:r>
      <w:r w:rsidR="00B54DD0">
        <w:rPr>
          <w:vertAlign w:val="superscript"/>
        </w:rPr>
        <w:t>st</w:t>
      </w:r>
      <w:r w:rsidR="00B54DD0">
        <w:t xml:space="preserve"> may.2019</w:t>
      </w:r>
    </w:p>
    <w:p w14:paraId="73E1E944" w14:textId="664E1B8A" w:rsidR="00B54DD0" w:rsidRDefault="00B54DD0" w:rsidP="00CB56DF">
      <w:pPr>
        <w:pStyle w:val="Heading4"/>
      </w:pPr>
      <w:r>
        <w:t>humber IEEE hackathon</w:t>
      </w:r>
      <w:r>
        <w:tab/>
      </w:r>
      <w:r>
        <w:tab/>
      </w:r>
      <w:r>
        <w:tab/>
        <w:t>HUMBER COLLEGE NORTH CAMPUS, TORONTO, ON, CANADA</w:t>
      </w:r>
    </w:p>
    <w:p w14:paraId="5D835ACB" w14:textId="6FFC9FD6" w:rsidR="00B54DD0" w:rsidRPr="00B54DD0" w:rsidRDefault="00B54DD0" w:rsidP="00B54DD0">
      <w:pPr>
        <w:rPr>
          <w:rFonts w:cs="Times New Roman"/>
        </w:rPr>
      </w:pPr>
      <w:r w:rsidRPr="0073434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>Participated and Won the First Humber Hackathon</w:t>
      </w:r>
      <w:r w:rsidR="00FE3184">
        <w:rPr>
          <w:rFonts w:cs="Times New Roman"/>
        </w:rPr>
        <w:t xml:space="preserve"> Competition</w:t>
      </w:r>
    </w:p>
    <w:p w14:paraId="5361CBF7" w14:textId="0F1533E3" w:rsidR="004D35BA" w:rsidRDefault="00AC1417" w:rsidP="00CB56DF">
      <w:pPr>
        <w:pStyle w:val="Heading4"/>
      </w:pPr>
      <w:r>
        <w:t xml:space="preserve">STUDENT AMBASSADOR </w:t>
      </w:r>
      <w:r>
        <w:tab/>
      </w:r>
      <w:r>
        <w:tab/>
      </w:r>
      <w:r>
        <w:tab/>
      </w:r>
      <w:r w:rsidR="00B54DD0">
        <w:tab/>
      </w:r>
      <w:r w:rsidR="00B54DD0">
        <w:tab/>
      </w:r>
      <w:r w:rsidR="00B54DD0">
        <w:tab/>
      </w:r>
      <w:r w:rsidR="00B54DD0">
        <w:tab/>
      </w:r>
      <w:r w:rsidR="00B54DD0">
        <w:tab/>
      </w:r>
      <w:r>
        <w:t>17</w:t>
      </w:r>
      <w:r w:rsidRPr="00AC1417">
        <w:rPr>
          <w:vertAlign w:val="superscript"/>
        </w:rPr>
        <w:t>TH</w:t>
      </w:r>
      <w:r>
        <w:t xml:space="preserve"> NOVEMBER.2018</w:t>
      </w:r>
    </w:p>
    <w:p w14:paraId="636001E3" w14:textId="4CF19F11" w:rsidR="00070DA5" w:rsidRPr="00D936B4" w:rsidRDefault="00AC1417" w:rsidP="00D936B4">
      <w:pPr>
        <w:pStyle w:val="Heading4"/>
      </w:pPr>
      <w:r>
        <w:t>HUMBER COLLGE OPEN HOUSE</w:t>
      </w:r>
      <w:r w:rsidR="004371D7">
        <w:tab/>
      </w:r>
      <w:r w:rsidR="004371D7">
        <w:tab/>
        <w:t xml:space="preserve"> </w:t>
      </w:r>
      <w:r>
        <w:t>HUMBER COLLEGE NORTH CAMPUS, TORONTO, ON, CANADA</w:t>
      </w:r>
    </w:p>
    <w:p w14:paraId="211333BD" w14:textId="78B48CC2" w:rsidR="00E859FE" w:rsidRPr="006120A1" w:rsidRDefault="00AC1417" w:rsidP="00AC1417">
      <w:pPr>
        <w:rPr>
          <w:rFonts w:cs="Times New Roman"/>
        </w:rPr>
      </w:pPr>
      <w:r w:rsidRPr="006120A1">
        <w:rPr>
          <w:rFonts w:ascii="Times New Roman" w:hAnsi="Times New Roman" w:cs="Times New Roman"/>
        </w:rPr>
        <w:t>●</w:t>
      </w:r>
      <w:r w:rsidRPr="006120A1">
        <w:rPr>
          <w:rFonts w:cs="Times New Roman"/>
        </w:rPr>
        <w:t xml:space="preserve"> Gave tour guide for parents and students who were interested in Humber College</w:t>
      </w:r>
    </w:p>
    <w:p w14:paraId="3481A0A2" w14:textId="4937F0FB" w:rsidR="00AC1417" w:rsidRPr="006120A1" w:rsidRDefault="00AC1417" w:rsidP="00AC1417">
      <w:pPr>
        <w:rPr>
          <w:rFonts w:cs="Times New Roman"/>
        </w:rPr>
      </w:pPr>
      <w:r w:rsidRPr="006120A1">
        <w:rPr>
          <w:rFonts w:ascii="Times New Roman" w:hAnsi="Times New Roman" w:cs="Times New Roman"/>
        </w:rPr>
        <w:t>●</w:t>
      </w:r>
      <w:r w:rsidRPr="006120A1">
        <w:rPr>
          <w:rFonts w:cs="Times New Roman"/>
        </w:rPr>
        <w:t xml:space="preserve"> Described different technical programs in School of Applied Technology in Humber College to parents and students </w:t>
      </w:r>
    </w:p>
    <w:p w14:paraId="36A69AD1" w14:textId="3FB1D5A5" w:rsidR="00BE5495" w:rsidRPr="006120A1" w:rsidRDefault="00AC1417" w:rsidP="00AC1417">
      <w:pPr>
        <w:rPr>
          <w:rFonts w:cs="Times New Roman"/>
        </w:rPr>
      </w:pPr>
      <w:r w:rsidRPr="006120A1">
        <w:rPr>
          <w:rFonts w:ascii="Times New Roman" w:hAnsi="Times New Roman" w:cs="Times New Roman"/>
        </w:rPr>
        <w:t>●</w:t>
      </w:r>
      <w:r w:rsidRPr="006120A1">
        <w:rPr>
          <w:rFonts w:cs="Times New Roman"/>
        </w:rPr>
        <w:t xml:space="preserve"> Gave advices on available programs and services that suitable for students and parents</w:t>
      </w:r>
    </w:p>
    <w:p w14:paraId="1E8DA697" w14:textId="281DC5F4" w:rsidR="00BE5495" w:rsidRDefault="00BE5495" w:rsidP="00CB56DF">
      <w:pPr>
        <w:pStyle w:val="Heading4"/>
      </w:pPr>
      <w:r>
        <w:t>speaker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B54DD0">
        <w:tab/>
      </w:r>
      <w:r>
        <w:t>5</w:t>
      </w:r>
      <w:r w:rsidRPr="00BE5495">
        <w:rPr>
          <w:vertAlign w:val="superscript"/>
        </w:rPr>
        <w:t>th</w:t>
      </w:r>
      <w:r>
        <w:t xml:space="preserve"> May.2018</w:t>
      </w:r>
    </w:p>
    <w:p w14:paraId="2442B97A" w14:textId="193FF809" w:rsidR="00BE5495" w:rsidRDefault="00BE5495" w:rsidP="00CB56DF">
      <w:pPr>
        <w:pStyle w:val="Heading4"/>
      </w:pPr>
      <w:r>
        <w:t>thodia canada talkshow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hanoi, vietnam</w:t>
      </w:r>
    </w:p>
    <w:p w14:paraId="416BD7CD" w14:textId="74F3A1B2" w:rsidR="00D936B4" w:rsidRPr="006120A1" w:rsidRDefault="00D936B4" w:rsidP="00D936B4">
      <w:pPr>
        <w:rPr>
          <w:rFonts w:cs="Times New Roman"/>
        </w:rPr>
      </w:pPr>
      <w:r w:rsidRPr="0073434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 w:rsidRPr="006120A1">
        <w:rPr>
          <w:rFonts w:cs="Times New Roman"/>
        </w:rPr>
        <w:t>Spoke about application process to study abroad to Vietnamese students and parents who were interested in studying abroad in Canada</w:t>
      </w:r>
    </w:p>
    <w:p w14:paraId="5D1544EF" w14:textId="3A589407" w:rsidR="00BE5495" w:rsidRPr="006120A1" w:rsidRDefault="00D936B4" w:rsidP="00D936B4">
      <w:pPr>
        <w:rPr>
          <w:rFonts w:cs="Times New Roman"/>
        </w:rPr>
      </w:pPr>
      <w:r w:rsidRPr="006120A1">
        <w:rPr>
          <w:rFonts w:ascii="Times New Roman" w:hAnsi="Times New Roman" w:cs="Times New Roman"/>
        </w:rPr>
        <w:t>●</w:t>
      </w:r>
      <w:r w:rsidRPr="006120A1">
        <w:rPr>
          <w:rFonts w:cs="Times New Roman"/>
        </w:rPr>
        <w:t xml:space="preserve"> Spoke about study aboard life, tips and tricks to learn and adapt to new language and culture</w:t>
      </w:r>
    </w:p>
    <w:p w14:paraId="4933FA29" w14:textId="3B3CBD9B" w:rsidR="004D35BA" w:rsidRDefault="00CB56DF" w:rsidP="00CB56DF">
      <w:pPr>
        <w:pStyle w:val="Heading4"/>
      </w:pPr>
      <w:r>
        <w:t>mentor</w:t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>
        <w:t>february.2018 – april.2018</w:t>
      </w:r>
      <w:r w:rsidRPr="00906BEE">
        <w:t xml:space="preserve"> </w:t>
      </w:r>
      <w:r>
        <w:t xml:space="preserve"> </w:t>
      </w:r>
    </w:p>
    <w:p w14:paraId="16872D21" w14:textId="6C703587" w:rsidR="00070DA5" w:rsidRPr="00D936B4" w:rsidRDefault="00CB56DF" w:rsidP="00D936B4">
      <w:pPr>
        <w:pStyle w:val="Heading4"/>
      </w:pPr>
      <w:r>
        <w:t>youth transition program</w:t>
      </w:r>
      <w:r w:rsidR="004371D7">
        <w:tab/>
      </w:r>
      <w:r w:rsidR="004371D7">
        <w:tab/>
        <w:t xml:space="preserve">    </w:t>
      </w:r>
      <w:r>
        <w:t>humer college north campus, toronto, on, canada</w:t>
      </w:r>
    </w:p>
    <w:p w14:paraId="05D9D777" w14:textId="75353D8C" w:rsidR="00CB56DF" w:rsidRPr="006120A1" w:rsidRDefault="00CB56DF" w:rsidP="00CB56DF">
      <w:pPr>
        <w:rPr>
          <w:rFonts w:cs="Times New Roman"/>
        </w:rPr>
      </w:pPr>
      <w:r w:rsidRPr="0073434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 w:rsidRPr="006120A1">
        <w:rPr>
          <w:rFonts w:cs="Times New Roman"/>
        </w:rPr>
        <w:t>Conduct</w:t>
      </w:r>
      <w:r w:rsidR="004371D7" w:rsidRPr="006120A1">
        <w:rPr>
          <w:rFonts w:cs="Times New Roman"/>
        </w:rPr>
        <w:t>ed</w:t>
      </w:r>
      <w:r w:rsidRPr="006120A1">
        <w:rPr>
          <w:rFonts w:cs="Times New Roman"/>
        </w:rPr>
        <w:t xml:space="preserve"> and organize </w:t>
      </w:r>
      <w:r w:rsidR="00070DA5" w:rsidRPr="006120A1">
        <w:rPr>
          <w:rFonts w:cs="Times New Roman"/>
        </w:rPr>
        <w:t>discussion</w:t>
      </w:r>
      <w:r w:rsidRPr="006120A1">
        <w:rPr>
          <w:rFonts w:cs="Times New Roman"/>
        </w:rPr>
        <w:t xml:space="preserve"> sessions for adult participants who </w:t>
      </w:r>
      <w:r w:rsidR="00070DA5" w:rsidRPr="006120A1">
        <w:rPr>
          <w:rFonts w:cs="Times New Roman"/>
        </w:rPr>
        <w:t>interested in</w:t>
      </w:r>
      <w:r w:rsidRPr="006120A1">
        <w:rPr>
          <w:rFonts w:cs="Times New Roman"/>
        </w:rPr>
        <w:t xml:space="preserve"> </w:t>
      </w:r>
      <w:r w:rsidR="00070DA5" w:rsidRPr="006120A1">
        <w:rPr>
          <w:rFonts w:cs="Times New Roman"/>
        </w:rPr>
        <w:t>post-</w:t>
      </w:r>
      <w:r w:rsidRPr="006120A1">
        <w:rPr>
          <w:rFonts w:cs="Times New Roman"/>
        </w:rPr>
        <w:t xml:space="preserve">secondary education and had problems choosing </w:t>
      </w:r>
      <w:r w:rsidR="00070DA5" w:rsidRPr="006120A1">
        <w:rPr>
          <w:rFonts w:cs="Times New Roman"/>
        </w:rPr>
        <w:t>post-</w:t>
      </w:r>
      <w:r w:rsidRPr="006120A1">
        <w:rPr>
          <w:rFonts w:cs="Times New Roman"/>
        </w:rPr>
        <w:t>secondary programs</w:t>
      </w:r>
    </w:p>
    <w:p w14:paraId="112B9360" w14:textId="421CB8D1" w:rsidR="00CB56DF" w:rsidRPr="006120A1" w:rsidRDefault="00CB56DF" w:rsidP="00CB56DF">
      <w:pPr>
        <w:rPr>
          <w:rFonts w:cs="Times New Roman"/>
        </w:rPr>
      </w:pPr>
      <w:r w:rsidRPr="006120A1">
        <w:rPr>
          <w:rFonts w:ascii="Times New Roman" w:hAnsi="Times New Roman" w:cs="Times New Roman"/>
        </w:rPr>
        <w:t>●</w:t>
      </w:r>
      <w:r w:rsidRPr="006120A1">
        <w:rPr>
          <w:rFonts w:cs="Times New Roman"/>
        </w:rPr>
        <w:t xml:space="preserve"> Listen</w:t>
      </w:r>
      <w:r w:rsidR="004371D7" w:rsidRPr="006120A1">
        <w:rPr>
          <w:rFonts w:cs="Times New Roman"/>
        </w:rPr>
        <w:t>ed</w:t>
      </w:r>
      <w:r w:rsidRPr="006120A1">
        <w:rPr>
          <w:rFonts w:cs="Times New Roman"/>
        </w:rPr>
        <w:t xml:space="preserve"> to participants’ goals, plans, obstacles toward getting post-secondary education </w:t>
      </w:r>
    </w:p>
    <w:p w14:paraId="4E098AD2" w14:textId="0F7A387A" w:rsidR="00CB56DF" w:rsidRPr="006120A1" w:rsidRDefault="00CB56DF" w:rsidP="00CB56DF">
      <w:pPr>
        <w:rPr>
          <w:rFonts w:cs="Times New Roman"/>
        </w:rPr>
      </w:pPr>
      <w:r w:rsidRPr="006120A1">
        <w:rPr>
          <w:rFonts w:ascii="Times New Roman" w:hAnsi="Times New Roman" w:cs="Times New Roman"/>
        </w:rPr>
        <w:t>●</w:t>
      </w:r>
      <w:r w:rsidRPr="006120A1">
        <w:rPr>
          <w:rFonts w:cs="Times New Roman"/>
        </w:rPr>
        <w:t xml:space="preserve"> G</w:t>
      </w:r>
      <w:r w:rsidR="004371D7" w:rsidRPr="006120A1">
        <w:rPr>
          <w:rFonts w:cs="Times New Roman"/>
        </w:rPr>
        <w:t>ave</w:t>
      </w:r>
      <w:r w:rsidRPr="006120A1">
        <w:rPr>
          <w:rFonts w:cs="Times New Roman"/>
        </w:rPr>
        <w:t xml:space="preserve"> advices on available programs and services that suitable for every individual</w:t>
      </w:r>
    </w:p>
    <w:p w14:paraId="79E83DE7" w14:textId="6B7FB285" w:rsidR="004D35BA" w:rsidRDefault="00CB56DF" w:rsidP="00CB56DF">
      <w:pPr>
        <w:pStyle w:val="Heading4"/>
      </w:pPr>
      <w:r>
        <w:t>co-founder</w:t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</w:r>
      <w:r w:rsidR="004D35BA">
        <w:tab/>
        <w:t xml:space="preserve">              </w:t>
      </w:r>
      <w:r w:rsidR="004D35BA">
        <w:tab/>
        <w:t xml:space="preserve">             </w:t>
      </w:r>
      <w:r>
        <w:t>february.2018 – april.2018</w:t>
      </w:r>
    </w:p>
    <w:p w14:paraId="22C7BA35" w14:textId="4EE6FC5F" w:rsidR="00070DA5" w:rsidRPr="00D936B4" w:rsidRDefault="004371D7" w:rsidP="00D936B4">
      <w:pPr>
        <w:pStyle w:val="Heading4"/>
      </w:pPr>
      <w:r>
        <w:t>diy club</w:t>
      </w:r>
      <w:r>
        <w:tab/>
      </w:r>
      <w:r>
        <w:tab/>
        <w:t xml:space="preserve">                                    </w:t>
      </w:r>
      <w:r w:rsidR="00E859FE">
        <w:tab/>
      </w:r>
      <w:r>
        <w:t>h.</w:t>
      </w:r>
      <w:proofErr w:type="gramStart"/>
      <w:r>
        <w:t>b.beal</w:t>
      </w:r>
      <w:proofErr w:type="gramEnd"/>
      <w:r>
        <w:t xml:space="preserve"> SEcondary School, London, ontario</w:t>
      </w:r>
      <w:r w:rsidR="00E859FE">
        <w:t>, canada</w:t>
      </w:r>
    </w:p>
    <w:p w14:paraId="4CC9D037" w14:textId="56617BDD" w:rsidR="00E859FE" w:rsidRPr="006120A1" w:rsidRDefault="00CB56DF" w:rsidP="00D936B4">
      <w:pPr>
        <w:rPr>
          <w:rFonts w:cs="Times New Roman"/>
        </w:rPr>
      </w:pPr>
      <w:r w:rsidRPr="0073434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 w:rsidRPr="006120A1">
        <w:rPr>
          <w:rFonts w:cs="Times New Roman"/>
        </w:rPr>
        <w:t>Organize</w:t>
      </w:r>
      <w:r w:rsidR="004371D7" w:rsidRPr="006120A1">
        <w:rPr>
          <w:rFonts w:cs="Times New Roman"/>
        </w:rPr>
        <w:t>d</w:t>
      </w:r>
      <w:r w:rsidRPr="006120A1">
        <w:rPr>
          <w:rFonts w:cs="Times New Roman"/>
        </w:rPr>
        <w:t xml:space="preserve"> weekly meetings for club’s members to play games and make hand-made products</w:t>
      </w:r>
      <w:r w:rsidR="00E859FE">
        <w:rPr>
          <w:rFonts w:cs="Times New Roman"/>
        </w:rPr>
        <w:t xml:space="preserve">; Design Posters to recruit members; Imported materials for making handmade products </w:t>
      </w:r>
    </w:p>
    <w:sectPr w:rsidR="00E859FE" w:rsidRPr="006120A1" w:rsidSect="00E859F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862" w:right="862" w:bottom="2302" w:left="862" w:header="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AB9AD" w14:textId="77777777" w:rsidR="00EA33D5" w:rsidRDefault="00EA33D5" w:rsidP="00713050">
      <w:pPr>
        <w:spacing w:line="240" w:lineRule="auto"/>
      </w:pPr>
      <w:r>
        <w:separator/>
      </w:r>
    </w:p>
  </w:endnote>
  <w:endnote w:type="continuationSeparator" w:id="0">
    <w:p w14:paraId="7E6F797E" w14:textId="77777777" w:rsidR="00EA33D5" w:rsidRDefault="00EA33D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7036" w14:textId="7B3AD27E" w:rsidR="00C2098A" w:rsidRDefault="00E859FE" w:rsidP="00217980">
    <w:pPr>
      <w:pStyle w:val="Footer"/>
      <w:rPr>
        <w:noProof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7C81ECF8" wp14:editId="1F6CE1BA">
              <wp:extent cx="328930" cy="32893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328930"/>
                        <a:chOff x="0" y="0"/>
                        <a:chExt cx="328930" cy="328930"/>
                      </a:xfrm>
                    </wpg:grpSpPr>
                    <wps:wsp>
                      <wps:cNvPr id="2" name="Shape 54"/>
                      <wps:cNvSpPr/>
                      <wps:spPr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930" h="328930">
                              <a:moveTo>
                                <a:pt x="164465" y="0"/>
                              </a:moveTo>
                              <a:lnTo>
                                <a:pt x="174498" y="381"/>
                              </a:lnTo>
                              <a:lnTo>
                                <a:pt x="184277" y="1245"/>
                              </a:lnTo>
                              <a:lnTo>
                                <a:pt x="193929" y="2769"/>
                              </a:lnTo>
                              <a:lnTo>
                                <a:pt x="203454" y="4673"/>
                              </a:lnTo>
                              <a:lnTo>
                                <a:pt x="212725" y="7341"/>
                              </a:lnTo>
                              <a:lnTo>
                                <a:pt x="221742" y="10389"/>
                              </a:lnTo>
                              <a:lnTo>
                                <a:pt x="230505" y="13919"/>
                              </a:lnTo>
                              <a:lnTo>
                                <a:pt x="239141" y="18008"/>
                              </a:lnTo>
                              <a:lnTo>
                                <a:pt x="247396" y="22492"/>
                              </a:lnTo>
                              <a:lnTo>
                                <a:pt x="255397" y="27445"/>
                              </a:lnTo>
                              <a:lnTo>
                                <a:pt x="263017" y="32880"/>
                              </a:lnTo>
                              <a:lnTo>
                                <a:pt x="270383" y="38798"/>
                              </a:lnTo>
                              <a:lnTo>
                                <a:pt x="277241" y="44983"/>
                              </a:lnTo>
                              <a:lnTo>
                                <a:pt x="283972" y="51664"/>
                              </a:lnTo>
                              <a:lnTo>
                                <a:pt x="290195" y="58521"/>
                              </a:lnTo>
                              <a:lnTo>
                                <a:pt x="295910" y="65862"/>
                              </a:lnTo>
                              <a:lnTo>
                                <a:pt x="301498" y="73584"/>
                              </a:lnTo>
                              <a:lnTo>
                                <a:pt x="306451" y="81496"/>
                              </a:lnTo>
                              <a:lnTo>
                                <a:pt x="310896" y="89789"/>
                              </a:lnTo>
                              <a:lnTo>
                                <a:pt x="314960" y="98361"/>
                              </a:lnTo>
                              <a:lnTo>
                                <a:pt x="318516" y="107137"/>
                              </a:lnTo>
                              <a:lnTo>
                                <a:pt x="321564" y="116192"/>
                              </a:lnTo>
                              <a:lnTo>
                                <a:pt x="324231" y="125526"/>
                              </a:lnTo>
                              <a:lnTo>
                                <a:pt x="326136" y="134963"/>
                              </a:lnTo>
                              <a:lnTo>
                                <a:pt x="327660" y="144691"/>
                              </a:lnTo>
                              <a:lnTo>
                                <a:pt x="328549" y="154406"/>
                              </a:lnTo>
                              <a:lnTo>
                                <a:pt x="328930" y="164516"/>
                              </a:lnTo>
                              <a:lnTo>
                                <a:pt x="328549" y="174523"/>
                              </a:lnTo>
                              <a:lnTo>
                                <a:pt x="327660" y="184429"/>
                              </a:lnTo>
                              <a:lnTo>
                                <a:pt x="326136" y="194056"/>
                              </a:lnTo>
                              <a:lnTo>
                                <a:pt x="324231" y="203594"/>
                              </a:lnTo>
                              <a:lnTo>
                                <a:pt x="321564" y="212839"/>
                              </a:lnTo>
                              <a:lnTo>
                                <a:pt x="318516" y="221894"/>
                              </a:lnTo>
                              <a:lnTo>
                                <a:pt x="314960" y="230657"/>
                              </a:lnTo>
                              <a:lnTo>
                                <a:pt x="310896" y="239243"/>
                              </a:lnTo>
                              <a:lnTo>
                                <a:pt x="306451" y="247434"/>
                              </a:lnTo>
                              <a:lnTo>
                                <a:pt x="301498" y="255448"/>
                              </a:lnTo>
                              <a:lnTo>
                                <a:pt x="295910" y="263169"/>
                              </a:lnTo>
                              <a:lnTo>
                                <a:pt x="290195" y="270408"/>
                              </a:lnTo>
                              <a:lnTo>
                                <a:pt x="283972" y="277457"/>
                              </a:lnTo>
                              <a:lnTo>
                                <a:pt x="277241" y="284035"/>
                              </a:lnTo>
                              <a:lnTo>
                                <a:pt x="270383" y="290322"/>
                              </a:lnTo>
                              <a:lnTo>
                                <a:pt x="263017" y="296049"/>
                              </a:lnTo>
                              <a:lnTo>
                                <a:pt x="255397" y="301485"/>
                              </a:lnTo>
                              <a:lnTo>
                                <a:pt x="247396" y="306438"/>
                              </a:lnTo>
                              <a:lnTo>
                                <a:pt x="239141" y="310921"/>
                              </a:lnTo>
                              <a:lnTo>
                                <a:pt x="230505" y="315011"/>
                              </a:lnTo>
                              <a:lnTo>
                                <a:pt x="221742" y="318630"/>
                              </a:lnTo>
                              <a:lnTo>
                                <a:pt x="212725" y="321780"/>
                              </a:lnTo>
                              <a:lnTo>
                                <a:pt x="203454" y="324256"/>
                              </a:lnTo>
                              <a:lnTo>
                                <a:pt x="193929" y="326263"/>
                              </a:lnTo>
                              <a:lnTo>
                                <a:pt x="184277" y="327685"/>
                              </a:lnTo>
                              <a:lnTo>
                                <a:pt x="174498" y="328650"/>
                              </a:lnTo>
                              <a:lnTo>
                                <a:pt x="164465" y="328930"/>
                              </a:lnTo>
                              <a:lnTo>
                                <a:pt x="154432" y="328650"/>
                              </a:lnTo>
                              <a:lnTo>
                                <a:pt x="144526" y="327685"/>
                              </a:lnTo>
                              <a:lnTo>
                                <a:pt x="134874" y="326263"/>
                              </a:lnTo>
                              <a:lnTo>
                                <a:pt x="125349" y="324256"/>
                              </a:lnTo>
                              <a:lnTo>
                                <a:pt x="116078" y="321780"/>
                              </a:lnTo>
                              <a:lnTo>
                                <a:pt x="107061" y="318630"/>
                              </a:lnTo>
                              <a:lnTo>
                                <a:pt x="98298" y="315011"/>
                              </a:lnTo>
                              <a:lnTo>
                                <a:pt x="89662" y="310921"/>
                              </a:lnTo>
                              <a:lnTo>
                                <a:pt x="81534" y="306438"/>
                              </a:lnTo>
                              <a:lnTo>
                                <a:pt x="73533" y="301485"/>
                              </a:lnTo>
                              <a:lnTo>
                                <a:pt x="65786" y="296049"/>
                              </a:lnTo>
                              <a:lnTo>
                                <a:pt x="58547" y="290322"/>
                              </a:lnTo>
                              <a:lnTo>
                                <a:pt x="51435" y="284035"/>
                              </a:lnTo>
                              <a:lnTo>
                                <a:pt x="44831" y="277457"/>
                              </a:lnTo>
                              <a:lnTo>
                                <a:pt x="38608" y="270408"/>
                              </a:lnTo>
                              <a:lnTo>
                                <a:pt x="32893" y="263169"/>
                              </a:lnTo>
                              <a:lnTo>
                                <a:pt x="27432" y="255448"/>
                              </a:lnTo>
                              <a:lnTo>
                                <a:pt x="22479" y="247434"/>
                              </a:lnTo>
                              <a:lnTo>
                                <a:pt x="18034" y="239243"/>
                              </a:lnTo>
                              <a:lnTo>
                                <a:pt x="13970" y="230657"/>
                              </a:lnTo>
                              <a:lnTo>
                                <a:pt x="10287" y="221894"/>
                              </a:lnTo>
                              <a:lnTo>
                                <a:pt x="7112" y="212839"/>
                              </a:lnTo>
                              <a:lnTo>
                                <a:pt x="4699" y="203594"/>
                              </a:lnTo>
                              <a:lnTo>
                                <a:pt x="2667" y="194056"/>
                              </a:lnTo>
                              <a:lnTo>
                                <a:pt x="1270" y="184429"/>
                              </a:lnTo>
                              <a:lnTo>
                                <a:pt x="254" y="174523"/>
                              </a:lnTo>
                              <a:lnTo>
                                <a:pt x="0" y="164516"/>
                              </a:lnTo>
                              <a:lnTo>
                                <a:pt x="254" y="154406"/>
                              </a:lnTo>
                              <a:lnTo>
                                <a:pt x="1270" y="144691"/>
                              </a:lnTo>
                              <a:lnTo>
                                <a:pt x="2667" y="134963"/>
                              </a:lnTo>
                              <a:lnTo>
                                <a:pt x="4699" y="125526"/>
                              </a:lnTo>
                              <a:lnTo>
                                <a:pt x="7112" y="116192"/>
                              </a:lnTo>
                              <a:lnTo>
                                <a:pt x="10287" y="107137"/>
                              </a:lnTo>
                              <a:lnTo>
                                <a:pt x="13970" y="98361"/>
                              </a:lnTo>
                              <a:lnTo>
                                <a:pt x="18034" y="89789"/>
                              </a:lnTo>
                              <a:lnTo>
                                <a:pt x="22479" y="81496"/>
                              </a:lnTo>
                              <a:lnTo>
                                <a:pt x="27432" y="73584"/>
                              </a:lnTo>
                              <a:lnTo>
                                <a:pt x="32893" y="65862"/>
                              </a:lnTo>
                              <a:lnTo>
                                <a:pt x="38608" y="58521"/>
                              </a:lnTo>
                              <a:lnTo>
                                <a:pt x="44831" y="51664"/>
                              </a:lnTo>
                              <a:lnTo>
                                <a:pt x="51435" y="44983"/>
                              </a:lnTo>
                              <a:lnTo>
                                <a:pt x="58547" y="38798"/>
                              </a:lnTo>
                              <a:lnTo>
                                <a:pt x="65786" y="32880"/>
                              </a:lnTo>
                              <a:lnTo>
                                <a:pt x="73533" y="27445"/>
                              </a:lnTo>
                              <a:lnTo>
                                <a:pt x="81534" y="22492"/>
                              </a:lnTo>
                              <a:lnTo>
                                <a:pt x="89662" y="18008"/>
                              </a:lnTo>
                              <a:lnTo>
                                <a:pt x="98298" y="13919"/>
                              </a:lnTo>
                              <a:lnTo>
                                <a:pt x="107061" y="10389"/>
                              </a:lnTo>
                              <a:lnTo>
                                <a:pt x="116078" y="7341"/>
                              </a:lnTo>
                              <a:lnTo>
                                <a:pt x="125349" y="4673"/>
                              </a:lnTo>
                              <a:lnTo>
                                <a:pt x="134874" y="2769"/>
                              </a:lnTo>
                              <a:lnTo>
                                <a:pt x="144526" y="1245"/>
                              </a:lnTo>
                              <a:lnTo>
                                <a:pt x="154432" y="381"/>
                              </a:lnTo>
                              <a:lnTo>
                                <a:pt x="1644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A4E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Shape 55"/>
                      <wps:cNvSpPr/>
                      <wps:spPr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930" h="328930">
                              <a:moveTo>
                                <a:pt x="164465" y="0"/>
                              </a:moveTo>
                              <a:lnTo>
                                <a:pt x="164465" y="0"/>
                              </a:lnTo>
                              <a:lnTo>
                                <a:pt x="174498" y="381"/>
                              </a:lnTo>
                              <a:lnTo>
                                <a:pt x="184277" y="1245"/>
                              </a:lnTo>
                              <a:lnTo>
                                <a:pt x="193929" y="2769"/>
                              </a:lnTo>
                              <a:lnTo>
                                <a:pt x="203454" y="4673"/>
                              </a:lnTo>
                              <a:lnTo>
                                <a:pt x="212725" y="7341"/>
                              </a:lnTo>
                              <a:lnTo>
                                <a:pt x="221742" y="10389"/>
                              </a:lnTo>
                              <a:lnTo>
                                <a:pt x="230505" y="13919"/>
                              </a:lnTo>
                              <a:lnTo>
                                <a:pt x="239141" y="18008"/>
                              </a:lnTo>
                              <a:lnTo>
                                <a:pt x="247396" y="22492"/>
                              </a:lnTo>
                              <a:lnTo>
                                <a:pt x="255397" y="27445"/>
                              </a:lnTo>
                              <a:lnTo>
                                <a:pt x="263017" y="32880"/>
                              </a:lnTo>
                              <a:lnTo>
                                <a:pt x="270383" y="38798"/>
                              </a:lnTo>
                              <a:lnTo>
                                <a:pt x="277241" y="44983"/>
                              </a:lnTo>
                              <a:lnTo>
                                <a:pt x="283972" y="51664"/>
                              </a:lnTo>
                              <a:lnTo>
                                <a:pt x="290195" y="58521"/>
                              </a:lnTo>
                              <a:lnTo>
                                <a:pt x="295910" y="65862"/>
                              </a:lnTo>
                              <a:lnTo>
                                <a:pt x="301498" y="73584"/>
                              </a:lnTo>
                              <a:lnTo>
                                <a:pt x="306451" y="81496"/>
                              </a:lnTo>
                              <a:lnTo>
                                <a:pt x="310896" y="89789"/>
                              </a:lnTo>
                              <a:lnTo>
                                <a:pt x="314960" y="98361"/>
                              </a:lnTo>
                              <a:lnTo>
                                <a:pt x="318516" y="107137"/>
                              </a:lnTo>
                              <a:lnTo>
                                <a:pt x="321564" y="116192"/>
                              </a:lnTo>
                              <a:lnTo>
                                <a:pt x="324231" y="125526"/>
                              </a:lnTo>
                              <a:lnTo>
                                <a:pt x="326136" y="134963"/>
                              </a:lnTo>
                              <a:lnTo>
                                <a:pt x="327660" y="144691"/>
                              </a:lnTo>
                              <a:lnTo>
                                <a:pt x="328549" y="154406"/>
                              </a:lnTo>
                              <a:lnTo>
                                <a:pt x="328930" y="164516"/>
                              </a:lnTo>
                              <a:lnTo>
                                <a:pt x="328549" y="174523"/>
                              </a:lnTo>
                              <a:lnTo>
                                <a:pt x="327660" y="184429"/>
                              </a:lnTo>
                              <a:lnTo>
                                <a:pt x="326136" y="194056"/>
                              </a:lnTo>
                              <a:lnTo>
                                <a:pt x="324231" y="203594"/>
                              </a:lnTo>
                              <a:lnTo>
                                <a:pt x="321564" y="212839"/>
                              </a:lnTo>
                              <a:lnTo>
                                <a:pt x="318516" y="221894"/>
                              </a:lnTo>
                              <a:lnTo>
                                <a:pt x="314960" y="230657"/>
                              </a:lnTo>
                              <a:lnTo>
                                <a:pt x="310896" y="239243"/>
                              </a:lnTo>
                              <a:lnTo>
                                <a:pt x="306451" y="247434"/>
                              </a:lnTo>
                              <a:lnTo>
                                <a:pt x="301498" y="255448"/>
                              </a:lnTo>
                              <a:lnTo>
                                <a:pt x="295910" y="263169"/>
                              </a:lnTo>
                              <a:lnTo>
                                <a:pt x="290195" y="270408"/>
                              </a:lnTo>
                              <a:lnTo>
                                <a:pt x="283972" y="277457"/>
                              </a:lnTo>
                              <a:lnTo>
                                <a:pt x="277241" y="284035"/>
                              </a:lnTo>
                              <a:lnTo>
                                <a:pt x="270383" y="290322"/>
                              </a:lnTo>
                              <a:lnTo>
                                <a:pt x="263017" y="296049"/>
                              </a:lnTo>
                              <a:lnTo>
                                <a:pt x="255397" y="301485"/>
                              </a:lnTo>
                              <a:lnTo>
                                <a:pt x="247396" y="306438"/>
                              </a:lnTo>
                              <a:lnTo>
                                <a:pt x="239141" y="310921"/>
                              </a:lnTo>
                              <a:lnTo>
                                <a:pt x="230505" y="315011"/>
                              </a:lnTo>
                              <a:lnTo>
                                <a:pt x="221742" y="318630"/>
                              </a:lnTo>
                              <a:lnTo>
                                <a:pt x="212725" y="321780"/>
                              </a:lnTo>
                              <a:lnTo>
                                <a:pt x="203454" y="324256"/>
                              </a:lnTo>
                              <a:lnTo>
                                <a:pt x="193929" y="326263"/>
                              </a:lnTo>
                              <a:lnTo>
                                <a:pt x="184277" y="327685"/>
                              </a:lnTo>
                              <a:lnTo>
                                <a:pt x="174498" y="328650"/>
                              </a:lnTo>
                              <a:lnTo>
                                <a:pt x="164465" y="328930"/>
                              </a:lnTo>
                              <a:lnTo>
                                <a:pt x="154432" y="328650"/>
                              </a:lnTo>
                              <a:lnTo>
                                <a:pt x="144526" y="327685"/>
                              </a:lnTo>
                              <a:lnTo>
                                <a:pt x="134874" y="326263"/>
                              </a:lnTo>
                              <a:lnTo>
                                <a:pt x="125349" y="324256"/>
                              </a:lnTo>
                              <a:lnTo>
                                <a:pt x="116078" y="321780"/>
                              </a:lnTo>
                              <a:lnTo>
                                <a:pt x="107061" y="318630"/>
                              </a:lnTo>
                              <a:lnTo>
                                <a:pt x="98298" y="315011"/>
                              </a:lnTo>
                              <a:lnTo>
                                <a:pt x="89662" y="310921"/>
                              </a:lnTo>
                              <a:lnTo>
                                <a:pt x="81534" y="306438"/>
                              </a:lnTo>
                              <a:lnTo>
                                <a:pt x="73533" y="301485"/>
                              </a:lnTo>
                              <a:lnTo>
                                <a:pt x="65786" y="296049"/>
                              </a:lnTo>
                              <a:lnTo>
                                <a:pt x="58547" y="290322"/>
                              </a:lnTo>
                              <a:lnTo>
                                <a:pt x="51435" y="284035"/>
                              </a:lnTo>
                              <a:lnTo>
                                <a:pt x="44831" y="277457"/>
                              </a:lnTo>
                              <a:lnTo>
                                <a:pt x="38608" y="270408"/>
                              </a:lnTo>
                              <a:lnTo>
                                <a:pt x="32893" y="263169"/>
                              </a:lnTo>
                              <a:lnTo>
                                <a:pt x="27432" y="255448"/>
                              </a:lnTo>
                              <a:lnTo>
                                <a:pt x="22479" y="247434"/>
                              </a:lnTo>
                              <a:lnTo>
                                <a:pt x="18034" y="239243"/>
                              </a:lnTo>
                              <a:lnTo>
                                <a:pt x="13970" y="230657"/>
                              </a:lnTo>
                              <a:lnTo>
                                <a:pt x="10287" y="221894"/>
                              </a:lnTo>
                              <a:lnTo>
                                <a:pt x="7112" y="212839"/>
                              </a:lnTo>
                              <a:lnTo>
                                <a:pt x="4699" y="203594"/>
                              </a:lnTo>
                              <a:lnTo>
                                <a:pt x="2667" y="194056"/>
                              </a:lnTo>
                              <a:lnTo>
                                <a:pt x="1270" y="184429"/>
                              </a:lnTo>
                              <a:lnTo>
                                <a:pt x="254" y="174523"/>
                              </a:lnTo>
                              <a:lnTo>
                                <a:pt x="0" y="164516"/>
                              </a:lnTo>
                              <a:lnTo>
                                <a:pt x="254" y="154406"/>
                              </a:lnTo>
                              <a:lnTo>
                                <a:pt x="1270" y="144691"/>
                              </a:lnTo>
                              <a:lnTo>
                                <a:pt x="2667" y="134963"/>
                              </a:lnTo>
                              <a:lnTo>
                                <a:pt x="4699" y="125526"/>
                              </a:lnTo>
                              <a:lnTo>
                                <a:pt x="7112" y="116192"/>
                              </a:lnTo>
                              <a:lnTo>
                                <a:pt x="10287" y="107137"/>
                              </a:lnTo>
                              <a:lnTo>
                                <a:pt x="13970" y="98361"/>
                              </a:lnTo>
                              <a:lnTo>
                                <a:pt x="18034" y="89789"/>
                              </a:lnTo>
                              <a:lnTo>
                                <a:pt x="22479" y="81496"/>
                              </a:lnTo>
                              <a:lnTo>
                                <a:pt x="27432" y="73584"/>
                              </a:lnTo>
                              <a:lnTo>
                                <a:pt x="32893" y="65862"/>
                              </a:lnTo>
                              <a:lnTo>
                                <a:pt x="38608" y="58521"/>
                              </a:lnTo>
                              <a:lnTo>
                                <a:pt x="44831" y="51664"/>
                              </a:lnTo>
                              <a:lnTo>
                                <a:pt x="51435" y="44983"/>
                              </a:lnTo>
                              <a:lnTo>
                                <a:pt x="58547" y="38798"/>
                              </a:lnTo>
                              <a:lnTo>
                                <a:pt x="65786" y="32880"/>
                              </a:lnTo>
                              <a:lnTo>
                                <a:pt x="73533" y="27445"/>
                              </a:lnTo>
                              <a:lnTo>
                                <a:pt x="81534" y="22492"/>
                              </a:lnTo>
                              <a:lnTo>
                                <a:pt x="89662" y="18008"/>
                              </a:lnTo>
                              <a:lnTo>
                                <a:pt x="98298" y="13919"/>
                              </a:lnTo>
                              <a:lnTo>
                                <a:pt x="107061" y="10389"/>
                              </a:lnTo>
                              <a:lnTo>
                                <a:pt x="116078" y="7341"/>
                              </a:lnTo>
                              <a:lnTo>
                                <a:pt x="125349" y="4673"/>
                              </a:lnTo>
                              <a:lnTo>
                                <a:pt x="134874" y="2769"/>
                              </a:lnTo>
                              <a:lnTo>
                                <a:pt x="144526" y="1245"/>
                              </a:lnTo>
                              <a:lnTo>
                                <a:pt x="154432" y="381"/>
                              </a:lnTo>
                              <a:lnTo>
                                <a:pt x="164465" y="0"/>
                              </a:lnTo>
                              <a:close/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EA4E4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4303"/>
                      <wps:cNvSpPr/>
                      <wps:spPr>
                        <a:xfrm>
                          <a:off x="88773" y="129108"/>
                          <a:ext cx="32131" cy="102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31" h="102895">
                              <a:moveTo>
                                <a:pt x="0" y="0"/>
                              </a:moveTo>
                              <a:lnTo>
                                <a:pt x="32131" y="0"/>
                              </a:lnTo>
                              <a:lnTo>
                                <a:pt x="32131" y="102895"/>
                              </a:lnTo>
                              <a:lnTo>
                                <a:pt x="0" y="1028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Shape 57"/>
                      <wps:cNvSpPr/>
                      <wps:spPr>
                        <a:xfrm>
                          <a:off x="141097" y="126428"/>
                          <a:ext cx="100076" cy="105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76" h="105576">
                              <a:moveTo>
                                <a:pt x="61595" y="0"/>
                              </a:moveTo>
                              <a:lnTo>
                                <a:pt x="66421" y="191"/>
                              </a:lnTo>
                              <a:lnTo>
                                <a:pt x="70866" y="763"/>
                              </a:lnTo>
                              <a:lnTo>
                                <a:pt x="75057" y="1626"/>
                              </a:lnTo>
                              <a:lnTo>
                                <a:pt x="78740" y="2769"/>
                              </a:lnTo>
                              <a:lnTo>
                                <a:pt x="82042" y="4204"/>
                              </a:lnTo>
                              <a:lnTo>
                                <a:pt x="85090" y="5919"/>
                              </a:lnTo>
                              <a:lnTo>
                                <a:pt x="87630" y="8027"/>
                              </a:lnTo>
                              <a:lnTo>
                                <a:pt x="90043" y="10313"/>
                              </a:lnTo>
                              <a:lnTo>
                                <a:pt x="92075" y="12789"/>
                              </a:lnTo>
                              <a:lnTo>
                                <a:pt x="93853" y="15660"/>
                              </a:lnTo>
                              <a:lnTo>
                                <a:pt x="95250" y="18619"/>
                              </a:lnTo>
                              <a:lnTo>
                                <a:pt x="96520" y="21857"/>
                              </a:lnTo>
                              <a:lnTo>
                                <a:pt x="97536" y="25197"/>
                              </a:lnTo>
                              <a:lnTo>
                                <a:pt x="98298" y="28829"/>
                              </a:lnTo>
                              <a:lnTo>
                                <a:pt x="99060" y="32652"/>
                              </a:lnTo>
                              <a:lnTo>
                                <a:pt x="99441" y="36564"/>
                              </a:lnTo>
                              <a:lnTo>
                                <a:pt x="99822" y="40577"/>
                              </a:lnTo>
                              <a:lnTo>
                                <a:pt x="99949" y="44768"/>
                              </a:lnTo>
                              <a:lnTo>
                                <a:pt x="100076" y="49073"/>
                              </a:lnTo>
                              <a:lnTo>
                                <a:pt x="100076" y="105576"/>
                              </a:lnTo>
                              <a:lnTo>
                                <a:pt x="68072" y="105576"/>
                              </a:lnTo>
                              <a:lnTo>
                                <a:pt x="68072" y="53175"/>
                              </a:lnTo>
                              <a:lnTo>
                                <a:pt x="67945" y="50877"/>
                              </a:lnTo>
                              <a:lnTo>
                                <a:pt x="67818" y="48591"/>
                              </a:lnTo>
                              <a:lnTo>
                                <a:pt x="67691" y="46203"/>
                              </a:lnTo>
                              <a:lnTo>
                                <a:pt x="67437" y="43917"/>
                              </a:lnTo>
                              <a:lnTo>
                                <a:pt x="66929" y="41618"/>
                              </a:lnTo>
                              <a:lnTo>
                                <a:pt x="66421" y="39421"/>
                              </a:lnTo>
                              <a:lnTo>
                                <a:pt x="65786" y="37427"/>
                              </a:lnTo>
                              <a:lnTo>
                                <a:pt x="64897" y="35509"/>
                              </a:lnTo>
                              <a:lnTo>
                                <a:pt x="63754" y="33693"/>
                              </a:lnTo>
                              <a:lnTo>
                                <a:pt x="62484" y="32080"/>
                              </a:lnTo>
                              <a:lnTo>
                                <a:pt x="60706" y="30836"/>
                              </a:lnTo>
                              <a:lnTo>
                                <a:pt x="58928" y="29693"/>
                              </a:lnTo>
                              <a:lnTo>
                                <a:pt x="56769" y="28931"/>
                              </a:lnTo>
                              <a:lnTo>
                                <a:pt x="54102" y="28449"/>
                              </a:lnTo>
                              <a:lnTo>
                                <a:pt x="51308" y="28258"/>
                              </a:lnTo>
                              <a:lnTo>
                                <a:pt x="48133" y="28449"/>
                              </a:lnTo>
                              <a:lnTo>
                                <a:pt x="45339" y="28931"/>
                              </a:lnTo>
                              <a:lnTo>
                                <a:pt x="42799" y="29693"/>
                              </a:lnTo>
                              <a:lnTo>
                                <a:pt x="40767" y="30735"/>
                              </a:lnTo>
                              <a:lnTo>
                                <a:pt x="38862" y="32080"/>
                              </a:lnTo>
                              <a:lnTo>
                                <a:pt x="37338" y="33605"/>
                              </a:lnTo>
                              <a:lnTo>
                                <a:pt x="35941" y="35421"/>
                              </a:lnTo>
                              <a:lnTo>
                                <a:pt x="34798" y="37427"/>
                              </a:lnTo>
                              <a:lnTo>
                                <a:pt x="34036" y="39523"/>
                              </a:lnTo>
                              <a:lnTo>
                                <a:pt x="33274" y="41809"/>
                              </a:lnTo>
                              <a:lnTo>
                                <a:pt x="32766" y="44197"/>
                              </a:lnTo>
                              <a:lnTo>
                                <a:pt x="32385" y="46686"/>
                              </a:lnTo>
                              <a:lnTo>
                                <a:pt x="32258" y="49353"/>
                              </a:lnTo>
                              <a:lnTo>
                                <a:pt x="32004" y="52032"/>
                              </a:lnTo>
                              <a:lnTo>
                                <a:pt x="32004" y="105576"/>
                              </a:lnTo>
                              <a:lnTo>
                                <a:pt x="0" y="105576"/>
                              </a:lnTo>
                              <a:lnTo>
                                <a:pt x="0" y="2680"/>
                              </a:lnTo>
                              <a:lnTo>
                                <a:pt x="30734" y="2680"/>
                              </a:lnTo>
                              <a:lnTo>
                                <a:pt x="30734" y="16714"/>
                              </a:lnTo>
                              <a:lnTo>
                                <a:pt x="31115" y="16714"/>
                              </a:lnTo>
                              <a:lnTo>
                                <a:pt x="32512" y="14415"/>
                              </a:lnTo>
                              <a:lnTo>
                                <a:pt x="34163" y="12319"/>
                              </a:lnTo>
                              <a:lnTo>
                                <a:pt x="36068" y="10123"/>
                              </a:lnTo>
                              <a:lnTo>
                                <a:pt x="38227" y="8116"/>
                              </a:lnTo>
                              <a:lnTo>
                                <a:pt x="40767" y="6210"/>
                              </a:lnTo>
                              <a:lnTo>
                                <a:pt x="43561" y="4483"/>
                              </a:lnTo>
                              <a:lnTo>
                                <a:pt x="46609" y="3061"/>
                              </a:lnTo>
                              <a:lnTo>
                                <a:pt x="49911" y="1715"/>
                              </a:lnTo>
                              <a:lnTo>
                                <a:pt x="53594" y="864"/>
                              </a:lnTo>
                              <a:lnTo>
                                <a:pt x="57404" y="191"/>
                              </a:lnTo>
                              <a:lnTo>
                                <a:pt x="615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Shape 58"/>
                      <wps:cNvSpPr/>
                      <wps:spPr>
                        <a:xfrm>
                          <a:off x="86233" y="77838"/>
                          <a:ext cx="37211" cy="37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11" h="37135">
                              <a:moveTo>
                                <a:pt x="18669" y="0"/>
                              </a:moveTo>
                              <a:lnTo>
                                <a:pt x="21971" y="292"/>
                              </a:lnTo>
                              <a:lnTo>
                                <a:pt x="25146" y="1156"/>
                              </a:lnTo>
                              <a:lnTo>
                                <a:pt x="28067" y="2490"/>
                              </a:lnTo>
                              <a:lnTo>
                                <a:pt x="30607" y="4306"/>
                              </a:lnTo>
                              <a:lnTo>
                                <a:pt x="32766" y="6592"/>
                              </a:lnTo>
                              <a:lnTo>
                                <a:pt x="34671" y="9258"/>
                              </a:lnTo>
                              <a:lnTo>
                                <a:pt x="36068" y="12027"/>
                              </a:lnTo>
                              <a:lnTo>
                                <a:pt x="36957" y="15177"/>
                              </a:lnTo>
                              <a:lnTo>
                                <a:pt x="37211" y="18530"/>
                              </a:lnTo>
                              <a:lnTo>
                                <a:pt x="36957" y="21958"/>
                              </a:lnTo>
                              <a:lnTo>
                                <a:pt x="36068" y="25019"/>
                              </a:lnTo>
                              <a:lnTo>
                                <a:pt x="34671" y="27877"/>
                              </a:lnTo>
                              <a:lnTo>
                                <a:pt x="32766" y="30556"/>
                              </a:lnTo>
                              <a:lnTo>
                                <a:pt x="30607" y="32741"/>
                              </a:lnTo>
                              <a:lnTo>
                                <a:pt x="28067" y="34658"/>
                              </a:lnTo>
                              <a:lnTo>
                                <a:pt x="25146" y="35903"/>
                              </a:lnTo>
                              <a:lnTo>
                                <a:pt x="21971" y="36856"/>
                              </a:lnTo>
                              <a:lnTo>
                                <a:pt x="18669" y="37135"/>
                              </a:lnTo>
                              <a:lnTo>
                                <a:pt x="15367" y="36856"/>
                              </a:lnTo>
                              <a:lnTo>
                                <a:pt x="12192" y="35903"/>
                              </a:lnTo>
                              <a:lnTo>
                                <a:pt x="9144" y="34658"/>
                              </a:lnTo>
                              <a:lnTo>
                                <a:pt x="6604" y="32741"/>
                              </a:lnTo>
                              <a:lnTo>
                                <a:pt x="4445" y="30556"/>
                              </a:lnTo>
                              <a:lnTo>
                                <a:pt x="2540" y="27877"/>
                              </a:lnTo>
                              <a:lnTo>
                                <a:pt x="1143" y="25019"/>
                              </a:lnTo>
                              <a:lnTo>
                                <a:pt x="254" y="21958"/>
                              </a:lnTo>
                              <a:lnTo>
                                <a:pt x="0" y="18530"/>
                              </a:lnTo>
                              <a:lnTo>
                                <a:pt x="254" y="15177"/>
                              </a:lnTo>
                              <a:lnTo>
                                <a:pt x="1143" y="12027"/>
                              </a:lnTo>
                              <a:lnTo>
                                <a:pt x="2540" y="9258"/>
                              </a:lnTo>
                              <a:lnTo>
                                <a:pt x="4445" y="6592"/>
                              </a:lnTo>
                              <a:lnTo>
                                <a:pt x="6604" y="4306"/>
                              </a:lnTo>
                              <a:lnTo>
                                <a:pt x="9144" y="2490"/>
                              </a:lnTo>
                              <a:lnTo>
                                <a:pt x="12192" y="1156"/>
                              </a:lnTo>
                              <a:lnTo>
                                <a:pt x="15367" y="292"/>
                              </a:lnTo>
                              <a:lnTo>
                                <a:pt x="18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Shape 59"/>
                      <wps:cNvSpPr/>
                      <wps:spPr>
                        <a:xfrm>
                          <a:off x="88773" y="129108"/>
                          <a:ext cx="32131" cy="102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31" h="102895">
                              <a:moveTo>
                                <a:pt x="0" y="0"/>
                              </a:moveTo>
                              <a:lnTo>
                                <a:pt x="32131" y="0"/>
                              </a:lnTo>
                              <a:lnTo>
                                <a:pt x="32131" y="102895"/>
                              </a:lnTo>
                              <a:lnTo>
                                <a:pt x="0" y="102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Shape 60"/>
                      <wps:cNvSpPr/>
                      <wps:spPr>
                        <a:xfrm>
                          <a:off x="141097" y="126428"/>
                          <a:ext cx="100076" cy="105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76" h="105576">
                              <a:moveTo>
                                <a:pt x="61595" y="0"/>
                              </a:moveTo>
                              <a:lnTo>
                                <a:pt x="66421" y="191"/>
                              </a:lnTo>
                              <a:lnTo>
                                <a:pt x="70866" y="763"/>
                              </a:lnTo>
                              <a:lnTo>
                                <a:pt x="75057" y="1626"/>
                              </a:lnTo>
                              <a:lnTo>
                                <a:pt x="78740" y="2769"/>
                              </a:lnTo>
                              <a:lnTo>
                                <a:pt x="82042" y="4204"/>
                              </a:lnTo>
                              <a:lnTo>
                                <a:pt x="85090" y="5919"/>
                              </a:lnTo>
                              <a:lnTo>
                                <a:pt x="87630" y="8027"/>
                              </a:lnTo>
                              <a:lnTo>
                                <a:pt x="90043" y="10313"/>
                              </a:lnTo>
                              <a:lnTo>
                                <a:pt x="92075" y="12789"/>
                              </a:lnTo>
                              <a:lnTo>
                                <a:pt x="93853" y="15660"/>
                              </a:lnTo>
                              <a:lnTo>
                                <a:pt x="95250" y="18619"/>
                              </a:lnTo>
                              <a:lnTo>
                                <a:pt x="96520" y="21857"/>
                              </a:lnTo>
                              <a:lnTo>
                                <a:pt x="97536" y="25197"/>
                              </a:lnTo>
                              <a:lnTo>
                                <a:pt x="98298" y="28829"/>
                              </a:lnTo>
                              <a:lnTo>
                                <a:pt x="99060" y="32652"/>
                              </a:lnTo>
                              <a:lnTo>
                                <a:pt x="99441" y="36564"/>
                              </a:lnTo>
                              <a:lnTo>
                                <a:pt x="99822" y="40577"/>
                              </a:lnTo>
                              <a:lnTo>
                                <a:pt x="99949" y="44768"/>
                              </a:lnTo>
                              <a:lnTo>
                                <a:pt x="100076" y="49073"/>
                              </a:lnTo>
                              <a:lnTo>
                                <a:pt x="100076" y="105576"/>
                              </a:lnTo>
                              <a:lnTo>
                                <a:pt x="68072" y="105576"/>
                              </a:lnTo>
                              <a:lnTo>
                                <a:pt x="68072" y="53175"/>
                              </a:lnTo>
                              <a:lnTo>
                                <a:pt x="67945" y="50877"/>
                              </a:lnTo>
                              <a:lnTo>
                                <a:pt x="67818" y="48591"/>
                              </a:lnTo>
                              <a:lnTo>
                                <a:pt x="67691" y="46203"/>
                              </a:lnTo>
                              <a:lnTo>
                                <a:pt x="67437" y="43917"/>
                              </a:lnTo>
                              <a:lnTo>
                                <a:pt x="66929" y="41618"/>
                              </a:lnTo>
                              <a:lnTo>
                                <a:pt x="66421" y="39421"/>
                              </a:lnTo>
                              <a:lnTo>
                                <a:pt x="65786" y="37427"/>
                              </a:lnTo>
                              <a:lnTo>
                                <a:pt x="64897" y="35509"/>
                              </a:lnTo>
                              <a:lnTo>
                                <a:pt x="63754" y="33693"/>
                              </a:lnTo>
                              <a:lnTo>
                                <a:pt x="62484" y="32080"/>
                              </a:lnTo>
                              <a:lnTo>
                                <a:pt x="60706" y="30836"/>
                              </a:lnTo>
                              <a:lnTo>
                                <a:pt x="58928" y="29693"/>
                              </a:lnTo>
                              <a:lnTo>
                                <a:pt x="56769" y="28931"/>
                              </a:lnTo>
                              <a:lnTo>
                                <a:pt x="54102" y="28449"/>
                              </a:lnTo>
                              <a:lnTo>
                                <a:pt x="51308" y="28258"/>
                              </a:lnTo>
                              <a:lnTo>
                                <a:pt x="48133" y="28449"/>
                              </a:lnTo>
                              <a:lnTo>
                                <a:pt x="45339" y="28931"/>
                              </a:lnTo>
                              <a:lnTo>
                                <a:pt x="42799" y="29693"/>
                              </a:lnTo>
                              <a:lnTo>
                                <a:pt x="40767" y="30735"/>
                              </a:lnTo>
                              <a:lnTo>
                                <a:pt x="38862" y="32080"/>
                              </a:lnTo>
                              <a:lnTo>
                                <a:pt x="37338" y="33605"/>
                              </a:lnTo>
                              <a:lnTo>
                                <a:pt x="35941" y="35421"/>
                              </a:lnTo>
                              <a:lnTo>
                                <a:pt x="34798" y="37427"/>
                              </a:lnTo>
                              <a:lnTo>
                                <a:pt x="34036" y="39523"/>
                              </a:lnTo>
                              <a:lnTo>
                                <a:pt x="33274" y="41809"/>
                              </a:lnTo>
                              <a:lnTo>
                                <a:pt x="32766" y="44197"/>
                              </a:lnTo>
                              <a:lnTo>
                                <a:pt x="32385" y="46686"/>
                              </a:lnTo>
                              <a:lnTo>
                                <a:pt x="32258" y="49353"/>
                              </a:lnTo>
                              <a:lnTo>
                                <a:pt x="32004" y="52032"/>
                              </a:lnTo>
                              <a:lnTo>
                                <a:pt x="32004" y="105576"/>
                              </a:lnTo>
                              <a:lnTo>
                                <a:pt x="0" y="105576"/>
                              </a:lnTo>
                              <a:lnTo>
                                <a:pt x="0" y="2680"/>
                              </a:lnTo>
                              <a:lnTo>
                                <a:pt x="30734" y="2680"/>
                              </a:lnTo>
                              <a:lnTo>
                                <a:pt x="30734" y="16714"/>
                              </a:lnTo>
                              <a:lnTo>
                                <a:pt x="31115" y="16714"/>
                              </a:lnTo>
                              <a:lnTo>
                                <a:pt x="32512" y="14415"/>
                              </a:lnTo>
                              <a:lnTo>
                                <a:pt x="34163" y="12319"/>
                              </a:lnTo>
                              <a:lnTo>
                                <a:pt x="36068" y="10123"/>
                              </a:lnTo>
                              <a:lnTo>
                                <a:pt x="38227" y="8116"/>
                              </a:lnTo>
                              <a:lnTo>
                                <a:pt x="40767" y="6210"/>
                              </a:lnTo>
                              <a:lnTo>
                                <a:pt x="43561" y="4483"/>
                              </a:lnTo>
                              <a:lnTo>
                                <a:pt x="46609" y="3061"/>
                              </a:lnTo>
                              <a:lnTo>
                                <a:pt x="49911" y="1715"/>
                              </a:lnTo>
                              <a:lnTo>
                                <a:pt x="53594" y="864"/>
                              </a:lnTo>
                              <a:lnTo>
                                <a:pt x="57404" y="191"/>
                              </a:lnTo>
                              <a:lnTo>
                                <a:pt x="61595" y="0"/>
                              </a:lnTo>
                              <a:close/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Shape 61"/>
                      <wps:cNvSpPr/>
                      <wps:spPr>
                        <a:xfrm>
                          <a:off x="86233" y="77838"/>
                          <a:ext cx="37211" cy="37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11" h="37135">
                              <a:moveTo>
                                <a:pt x="18669" y="0"/>
                              </a:moveTo>
                              <a:lnTo>
                                <a:pt x="21971" y="292"/>
                              </a:lnTo>
                              <a:lnTo>
                                <a:pt x="25146" y="1156"/>
                              </a:lnTo>
                              <a:lnTo>
                                <a:pt x="28067" y="2490"/>
                              </a:lnTo>
                              <a:lnTo>
                                <a:pt x="30607" y="4306"/>
                              </a:lnTo>
                              <a:lnTo>
                                <a:pt x="32766" y="6592"/>
                              </a:lnTo>
                              <a:lnTo>
                                <a:pt x="34671" y="9258"/>
                              </a:lnTo>
                              <a:lnTo>
                                <a:pt x="36068" y="12027"/>
                              </a:lnTo>
                              <a:lnTo>
                                <a:pt x="36957" y="15177"/>
                              </a:lnTo>
                              <a:lnTo>
                                <a:pt x="37211" y="18530"/>
                              </a:lnTo>
                              <a:lnTo>
                                <a:pt x="36957" y="21958"/>
                              </a:lnTo>
                              <a:lnTo>
                                <a:pt x="36068" y="25019"/>
                              </a:lnTo>
                              <a:lnTo>
                                <a:pt x="34671" y="27877"/>
                              </a:lnTo>
                              <a:lnTo>
                                <a:pt x="32766" y="30556"/>
                              </a:lnTo>
                              <a:lnTo>
                                <a:pt x="30607" y="32741"/>
                              </a:lnTo>
                              <a:lnTo>
                                <a:pt x="28067" y="34658"/>
                              </a:lnTo>
                              <a:lnTo>
                                <a:pt x="25146" y="35903"/>
                              </a:lnTo>
                              <a:lnTo>
                                <a:pt x="21971" y="36856"/>
                              </a:lnTo>
                              <a:lnTo>
                                <a:pt x="18669" y="37135"/>
                              </a:lnTo>
                              <a:lnTo>
                                <a:pt x="15367" y="36856"/>
                              </a:lnTo>
                              <a:lnTo>
                                <a:pt x="12192" y="35903"/>
                              </a:lnTo>
                              <a:lnTo>
                                <a:pt x="9144" y="34658"/>
                              </a:lnTo>
                              <a:lnTo>
                                <a:pt x="6604" y="32741"/>
                              </a:lnTo>
                              <a:lnTo>
                                <a:pt x="4445" y="30556"/>
                              </a:lnTo>
                              <a:lnTo>
                                <a:pt x="2540" y="27877"/>
                              </a:lnTo>
                              <a:lnTo>
                                <a:pt x="1143" y="25019"/>
                              </a:lnTo>
                              <a:lnTo>
                                <a:pt x="254" y="21958"/>
                              </a:lnTo>
                              <a:lnTo>
                                <a:pt x="0" y="18530"/>
                              </a:lnTo>
                              <a:lnTo>
                                <a:pt x="254" y="15177"/>
                              </a:lnTo>
                              <a:lnTo>
                                <a:pt x="1143" y="12027"/>
                              </a:lnTo>
                              <a:lnTo>
                                <a:pt x="2540" y="9258"/>
                              </a:lnTo>
                              <a:lnTo>
                                <a:pt x="4445" y="6592"/>
                              </a:lnTo>
                              <a:lnTo>
                                <a:pt x="6604" y="4306"/>
                              </a:lnTo>
                              <a:lnTo>
                                <a:pt x="9144" y="2490"/>
                              </a:lnTo>
                              <a:lnTo>
                                <a:pt x="12192" y="1156"/>
                              </a:lnTo>
                              <a:lnTo>
                                <a:pt x="15367" y="292"/>
                              </a:lnTo>
                              <a:lnTo>
                                <a:pt x="18669" y="0"/>
                              </a:lnTo>
                              <a:close/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84B42C9" id="Group 1" o:spid="_x0000_s1026" style="width:25.9pt;height:25.9pt;mso-position-horizontal-relative:char;mso-position-vertical-relative:line" coordsize="328930,32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dQ3apnwMAAAbZQAADgAAAAAAAAAA&#10;AAAAAAAuAgAAZHJzL2Uyb0RvYy54bWxQSwECLQAUAAYACAAAACEAaEcb0NgAAAADAQAADwAAAAAA&#10;AAAAAAAAAADWDgAAZHJzL2Rvd25yZXYueG1sUEsFBgAAAAAEAAQA8wAAANsPAAAAAA==&#10;">
              <v:shape id="Shape 54" o:spid="_x0000_s1027" style="position:absolute;width:328930;height:328930;visibility:visible;mso-wrap-style:square;v-text-anchor:top" coordsize="32893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" path="m164465,r10033,381l184277,1245r9652,1524l203454,4673r9271,2668l221742,10389r8763,3530l239141,18008r8255,4484l255397,27445r7620,5435l270383,38798r6858,6185l283972,51664r6223,6857l295910,65862r5588,7722l306451,81496r4445,8293l314960,98361r3556,8776l321564,116192r2667,9334l326136,134963r1524,9728l328549,154406r381,10110l328549,174523r-889,9906l326136,194056r-1905,9538l321564,212839r-3048,9055l314960,230657r-4064,8586l306451,247434r-4953,8014l295910,263169r-5715,7239l283972,277457r-6731,6578l270383,290322r-7366,5727l255397,301485r-8001,4953l239141,310921r-8636,4090l221742,318630r-9017,3150l203454,324256r-9525,2007l184277,327685r-9779,965l164465,328930r-10033,-280l144526,327685r-9652,-1422l125349,324256r-9271,-2476l107061,318630r-8763,-3619l89662,310921r-8128,-4483l73533,301485r-7747,-5436l58547,290322r-7112,-6287l44831,277457r-6223,-7049l32893,263169r-5461,-7721l22479,247434r-4445,-8191l13970,230657r-3683,-8763l7112,212839,4699,203594,2667,194056,1270,184429,254,174523,,164516,254,154406r1016,-9715l2667,134963r2032,-9437l7112,116192r3175,-9055l13970,98361r4064,-8572l22479,81496r4953,-7912l32893,65862r5715,-7341l44831,51664r6604,-6681l58547,38798r7239,-5918l73533,27445r8001,-4953l89662,18008r8636,-4089l107061,10389r9017,-3048l125349,4673r9525,-1904l144526,1245r9906,-864l164465,xe" fillcolor="#ea4e4e" stroked="f" strokeweight="0">
                <v:stroke miterlimit="83231f" joinstyle="miter"/>
                <v:path arrowok="t" textboxrect="0,0,328930,328930"/>
              </v:shape>
              <v:shape id="Shape 55" o:spid="_x0000_s1028" style="position:absolute;width:328930;height:328930;visibility:visible;mso-wrap-style:square;v-text-anchor:top" coordsize="32893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" path="m164465,r,l174498,381r9779,864l193929,2769r9525,1904l212725,7341r9017,3048l230505,13919r8636,4089l247396,22492r8001,4953l263017,32880r7366,5918l277241,44983r6731,6681l290195,58521r5715,7341l301498,73584r4953,7912l310896,89789r4064,8572l318516,107137r3048,9055l324231,125526r1905,9437l327660,144691r889,9715l328930,164516r-381,10007l327660,184429r-1524,9627l324231,203594r-2667,9245l318516,221894r-3556,8763l310896,239243r-4445,8191l301498,255448r-5588,7721l290195,270408r-6223,7049l277241,284035r-6858,6287l263017,296049r-7620,5436l247396,306438r-8255,4483l230505,315011r-8763,3619l212725,321780r-9271,2476l193929,326263r-9652,1422l174498,328650r-10033,280l154432,328650r-9906,-965l134874,326263r-9525,-2007l116078,321780r-9017,-3150l98298,315011r-8636,-4090l81534,306438r-8001,-4953l65786,296049r-7239,-5727l51435,284035r-6604,-6578l38608,270408r-5715,-7239l27432,255448r-4953,-8014l18034,239243r-4064,-8586l10287,221894,7112,212839,4699,203594,2667,194056,1270,184429,254,174523,,164516,254,154406r1016,-9715l2667,134963r2032,-9437l7112,116192r3175,-9055l13970,98361r4064,-8572l22479,81496r4953,-7912l32893,65862r5715,-7341l44831,51664r6604,-6681l58547,38798r7239,-5918l73533,27445r8001,-4953l89662,18008r8636,-4089l107061,10389r9017,-3048l125349,4673r9525,-1904l144526,1245r9906,-864l164465,xe" filled="f" strokecolor="#ea4e4e" strokeweight=".14pt">
                <v:path arrowok="t" textboxrect="0,0,328930,328930"/>
              </v:shape>
              <v:shape id="Shape 4303" o:spid="_x0000_s1029" style="position:absolute;left:88773;top:129108;width:32131;height:102895;visibility:visible;mso-wrap-style:square;v-text-anchor:top" coordsize="32131,1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" path="m,l32131,r,102895l,102895,,e" fillcolor="black" stroked="f" strokeweight="0">
                <v:path arrowok="t" textboxrect="0,0,32131,102895"/>
              </v:shape>
              <v:shape id="Shape 57" o:spid="_x0000_s1030" style="position:absolute;left:141097;top:126428;width:100076;height:105576;visibility:visible;mso-wrap-style:square;v-text-anchor:top" coordsize="100076,10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" path="m61595,r4826,191l70866,763r4191,863l78740,2769r3302,1435l85090,5919r2540,2108l90043,10313r2032,2476l93853,15660r1397,2959l96520,21857r1016,3340l98298,28829r762,3823l99441,36564r381,4013l99949,44768r127,4305l100076,105576r-32004,l68072,53175r-127,-2298l67818,48591r-127,-2388l67437,43917r-508,-2299l66421,39421r-635,-1994l64897,35509,63754,33693,62484,32080,60706,30836,58928,29693r-2159,-762l54102,28449r-2794,-191l48133,28449r-2794,482l42799,29693r-2032,1042l38862,32080r-1524,1525l35941,35421r-1143,2006l34036,39523r-762,2286l32766,44197r-381,2489l32258,49353r-254,2679l32004,105576,,105576,,2680r30734,l30734,16714r381,l32512,14415r1651,-2096l36068,10123,38227,8116,40767,6210,43561,4483,46609,3061,49911,1715,53594,864,57404,191,61595,xe" fillcolor="black" stroked="f" strokeweight="0">
                <v:path arrowok="t" textboxrect="0,0,100076,105576"/>
              </v:shape>
              <v:shape id="Shape 58" o:spid="_x0000_s1031" style="position:absolute;left:86233;top:77838;width:37211;height:37135;visibility:visible;mso-wrap-style:square;v-text-anchor:top" coordsize="37211,3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" path="m18669,r3302,292l25146,1156r2921,1334l30607,4306r2159,2286l34671,9258r1397,2769l36957,15177r254,3353l36957,21958r-889,3061l34671,27877r-1905,2679l30607,32741r-2540,1917l25146,35903r-3175,953l18669,37135r-3302,-279l12192,35903,9144,34658,6604,32741,4445,30556,2540,27877,1143,25019,254,21958,,18530,254,15177r889,-3150l2540,9258,4445,6592,6604,4306,9144,2490,12192,1156,15367,292,18669,xe" fillcolor="black" stroked="f" strokeweight="0">
                <v:path arrowok="t" textboxrect="0,0,37211,37135"/>
              </v:shape>
              <v:shape id="Shape 59" o:spid="_x0000_s1032" style="position:absolute;left:88773;top:129108;width:32131;height:102895;visibility:visible;mso-wrap-style:square;v-text-anchor:top" coordsize="32131,1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" path="m,l32131,r,102895l,102895,,xe" filled="f" strokeweight=".14pt">
                <v:path arrowok="t" textboxrect="0,0,32131,102895"/>
              </v:shape>
              <v:shape id="Shape 60" o:spid="_x0000_s1033" style="position:absolute;left:141097;top:126428;width:100076;height:105576;visibility:visible;mso-wrap-style:square;v-text-anchor:top" coordsize="100076,10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" path="m61595,r4826,191l70866,763r4191,863l78740,2769r3302,1435l85090,5919r2540,2108l90043,10313r2032,2476l93853,15660r1397,2959l96520,21857r1016,3340l98298,28829r762,3823l99441,36564r381,4013l99949,44768r127,4305l100076,105576r-32004,l68072,53175r-127,-2298l67818,48591r-127,-2388l67437,43917r-508,-2299l66421,39421r-635,-1994l64897,35509,63754,33693,62484,32080,60706,30836,58928,29693r-2159,-762l54102,28449r-2794,-191l48133,28449r-2794,482l42799,29693r-2032,1042l38862,32080r-1524,1525l35941,35421r-1143,2006l34036,39523r-762,2286l32766,44197r-381,2489l32258,49353r-254,2679l32004,105576,,105576,,2680r30734,l30734,16714r381,l32512,14415r1651,-2096l36068,10123,38227,8116,40767,6210,43561,4483,46609,3061,49911,1715,53594,864,57404,191,61595,xe" filled="f" strokeweight=".14pt">
                <v:path arrowok="t" textboxrect="0,0,100076,105576"/>
              </v:shape>
              <v:shape id="Shape 61" o:spid="_x0000_s1034" style="position:absolute;left:86233;top:77838;width:37211;height:37135;visibility:visible;mso-wrap-style:square;v-text-anchor:top" coordsize="37211,3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" path="m18669,r3302,292l25146,1156r2921,1334l30607,4306r2159,2286l34671,9258r1397,2769l36957,15177r254,3353l36957,21958r-889,3061l34671,27877r-1905,2679l30607,32741r-2540,1917l25146,35903r-3175,953l18669,37135r-3302,-279l12192,35903,9144,34658,6604,32741,4445,30556,2540,27877,1143,25019,254,21958,,18530,254,15177r889,-3150l2540,9258,4445,6592,6604,4306,9144,2490,12192,1156,15367,292,18669,xe" filled="f" strokeweight=".14pt">
                <v:path arrowok="t" textboxrect="0,0,37211,37135"/>
              </v:shape>
              <w10:anchorlock/>
            </v:group>
          </w:pict>
        </mc:Fallback>
      </mc:AlternateContent>
    </w:r>
  </w:p>
  <w:p w14:paraId="1AAA35B8" w14:textId="2DAD14A8" w:rsidR="00E859FE" w:rsidRPr="00E859FE" w:rsidRDefault="00E859FE" w:rsidP="00217980">
    <w:pPr>
      <w:pStyle w:val="Footer"/>
      <w:rPr>
        <w:b/>
        <w:noProof/>
      </w:rPr>
    </w:pPr>
    <w:r w:rsidRPr="00E859FE">
      <w:rPr>
        <w:rFonts w:eastAsia="Franklin Gothic" w:cs="Franklin Gothic"/>
        <w:b/>
      </w:rPr>
      <w:t>HTTPS://WWW.LINKEDIN.COM/IN/TREVOR-TRINH-TRUNG-TRINH-901A98150/-TRINH-901A98150/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72BB5" w14:textId="44A6AA5B" w:rsidR="00217980" w:rsidRDefault="00E859FE" w:rsidP="00CB56DF">
    <w:pPr>
      <w:pStyle w:val="Footer"/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2B24E885" wp14:editId="41F90F68">
              <wp:extent cx="328930" cy="328930"/>
              <wp:effectExtent l="0" t="0" r="0" b="0"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328930"/>
                        <a:chOff x="0" y="0"/>
                        <a:chExt cx="328930" cy="328930"/>
                      </a:xfrm>
                    </wpg:grpSpPr>
                    <wps:wsp>
                      <wps:cNvPr id="16" name="Shape 54"/>
                      <wps:cNvSpPr/>
                      <wps:spPr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930" h="328930">
                              <a:moveTo>
                                <a:pt x="164465" y="0"/>
                              </a:moveTo>
                              <a:lnTo>
                                <a:pt x="174498" y="381"/>
                              </a:lnTo>
                              <a:lnTo>
                                <a:pt x="184277" y="1245"/>
                              </a:lnTo>
                              <a:lnTo>
                                <a:pt x="193929" y="2769"/>
                              </a:lnTo>
                              <a:lnTo>
                                <a:pt x="203454" y="4673"/>
                              </a:lnTo>
                              <a:lnTo>
                                <a:pt x="212725" y="7341"/>
                              </a:lnTo>
                              <a:lnTo>
                                <a:pt x="221742" y="10389"/>
                              </a:lnTo>
                              <a:lnTo>
                                <a:pt x="230505" y="13919"/>
                              </a:lnTo>
                              <a:lnTo>
                                <a:pt x="239141" y="18008"/>
                              </a:lnTo>
                              <a:lnTo>
                                <a:pt x="247396" y="22492"/>
                              </a:lnTo>
                              <a:lnTo>
                                <a:pt x="255397" y="27445"/>
                              </a:lnTo>
                              <a:lnTo>
                                <a:pt x="263017" y="32880"/>
                              </a:lnTo>
                              <a:lnTo>
                                <a:pt x="270383" y="38798"/>
                              </a:lnTo>
                              <a:lnTo>
                                <a:pt x="277241" y="44983"/>
                              </a:lnTo>
                              <a:lnTo>
                                <a:pt x="283972" y="51664"/>
                              </a:lnTo>
                              <a:lnTo>
                                <a:pt x="290195" y="58521"/>
                              </a:lnTo>
                              <a:lnTo>
                                <a:pt x="295910" y="65862"/>
                              </a:lnTo>
                              <a:lnTo>
                                <a:pt x="301498" y="73584"/>
                              </a:lnTo>
                              <a:lnTo>
                                <a:pt x="306451" y="81496"/>
                              </a:lnTo>
                              <a:lnTo>
                                <a:pt x="310896" y="89789"/>
                              </a:lnTo>
                              <a:lnTo>
                                <a:pt x="314960" y="98361"/>
                              </a:lnTo>
                              <a:lnTo>
                                <a:pt x="318516" y="107137"/>
                              </a:lnTo>
                              <a:lnTo>
                                <a:pt x="321564" y="116192"/>
                              </a:lnTo>
                              <a:lnTo>
                                <a:pt x="324231" y="125526"/>
                              </a:lnTo>
                              <a:lnTo>
                                <a:pt x="326136" y="134963"/>
                              </a:lnTo>
                              <a:lnTo>
                                <a:pt x="327660" y="144691"/>
                              </a:lnTo>
                              <a:lnTo>
                                <a:pt x="328549" y="154406"/>
                              </a:lnTo>
                              <a:lnTo>
                                <a:pt x="328930" y="164516"/>
                              </a:lnTo>
                              <a:lnTo>
                                <a:pt x="328549" y="174523"/>
                              </a:lnTo>
                              <a:lnTo>
                                <a:pt x="327660" y="184429"/>
                              </a:lnTo>
                              <a:lnTo>
                                <a:pt x="326136" y="194056"/>
                              </a:lnTo>
                              <a:lnTo>
                                <a:pt x="324231" y="203594"/>
                              </a:lnTo>
                              <a:lnTo>
                                <a:pt x="321564" y="212839"/>
                              </a:lnTo>
                              <a:lnTo>
                                <a:pt x="318516" y="221894"/>
                              </a:lnTo>
                              <a:lnTo>
                                <a:pt x="314960" y="230657"/>
                              </a:lnTo>
                              <a:lnTo>
                                <a:pt x="310896" y="239243"/>
                              </a:lnTo>
                              <a:lnTo>
                                <a:pt x="306451" y="247434"/>
                              </a:lnTo>
                              <a:lnTo>
                                <a:pt x="301498" y="255448"/>
                              </a:lnTo>
                              <a:lnTo>
                                <a:pt x="295910" y="263169"/>
                              </a:lnTo>
                              <a:lnTo>
                                <a:pt x="290195" y="270408"/>
                              </a:lnTo>
                              <a:lnTo>
                                <a:pt x="283972" y="277457"/>
                              </a:lnTo>
                              <a:lnTo>
                                <a:pt x="277241" y="284035"/>
                              </a:lnTo>
                              <a:lnTo>
                                <a:pt x="270383" y="290322"/>
                              </a:lnTo>
                              <a:lnTo>
                                <a:pt x="263017" y="296049"/>
                              </a:lnTo>
                              <a:lnTo>
                                <a:pt x="255397" y="301485"/>
                              </a:lnTo>
                              <a:lnTo>
                                <a:pt x="247396" y="306438"/>
                              </a:lnTo>
                              <a:lnTo>
                                <a:pt x="239141" y="310921"/>
                              </a:lnTo>
                              <a:lnTo>
                                <a:pt x="230505" y="315011"/>
                              </a:lnTo>
                              <a:lnTo>
                                <a:pt x="221742" y="318630"/>
                              </a:lnTo>
                              <a:lnTo>
                                <a:pt x="212725" y="321780"/>
                              </a:lnTo>
                              <a:lnTo>
                                <a:pt x="203454" y="324256"/>
                              </a:lnTo>
                              <a:lnTo>
                                <a:pt x="193929" y="326263"/>
                              </a:lnTo>
                              <a:lnTo>
                                <a:pt x="184277" y="327685"/>
                              </a:lnTo>
                              <a:lnTo>
                                <a:pt x="174498" y="328650"/>
                              </a:lnTo>
                              <a:lnTo>
                                <a:pt x="164465" y="328930"/>
                              </a:lnTo>
                              <a:lnTo>
                                <a:pt x="154432" y="328650"/>
                              </a:lnTo>
                              <a:lnTo>
                                <a:pt x="144526" y="327685"/>
                              </a:lnTo>
                              <a:lnTo>
                                <a:pt x="134874" y="326263"/>
                              </a:lnTo>
                              <a:lnTo>
                                <a:pt x="125349" y="324256"/>
                              </a:lnTo>
                              <a:lnTo>
                                <a:pt x="116078" y="321780"/>
                              </a:lnTo>
                              <a:lnTo>
                                <a:pt x="107061" y="318630"/>
                              </a:lnTo>
                              <a:lnTo>
                                <a:pt x="98298" y="315011"/>
                              </a:lnTo>
                              <a:lnTo>
                                <a:pt x="89662" y="310921"/>
                              </a:lnTo>
                              <a:lnTo>
                                <a:pt x="81534" y="306438"/>
                              </a:lnTo>
                              <a:lnTo>
                                <a:pt x="73533" y="301485"/>
                              </a:lnTo>
                              <a:lnTo>
                                <a:pt x="65786" y="296049"/>
                              </a:lnTo>
                              <a:lnTo>
                                <a:pt x="58547" y="290322"/>
                              </a:lnTo>
                              <a:lnTo>
                                <a:pt x="51435" y="284035"/>
                              </a:lnTo>
                              <a:lnTo>
                                <a:pt x="44831" y="277457"/>
                              </a:lnTo>
                              <a:lnTo>
                                <a:pt x="38608" y="270408"/>
                              </a:lnTo>
                              <a:lnTo>
                                <a:pt x="32893" y="263169"/>
                              </a:lnTo>
                              <a:lnTo>
                                <a:pt x="27432" y="255448"/>
                              </a:lnTo>
                              <a:lnTo>
                                <a:pt x="22479" y="247434"/>
                              </a:lnTo>
                              <a:lnTo>
                                <a:pt x="18034" y="239243"/>
                              </a:lnTo>
                              <a:lnTo>
                                <a:pt x="13970" y="230657"/>
                              </a:lnTo>
                              <a:lnTo>
                                <a:pt x="10287" y="221894"/>
                              </a:lnTo>
                              <a:lnTo>
                                <a:pt x="7112" y="212839"/>
                              </a:lnTo>
                              <a:lnTo>
                                <a:pt x="4699" y="203594"/>
                              </a:lnTo>
                              <a:lnTo>
                                <a:pt x="2667" y="194056"/>
                              </a:lnTo>
                              <a:lnTo>
                                <a:pt x="1270" y="184429"/>
                              </a:lnTo>
                              <a:lnTo>
                                <a:pt x="254" y="174523"/>
                              </a:lnTo>
                              <a:lnTo>
                                <a:pt x="0" y="164516"/>
                              </a:lnTo>
                              <a:lnTo>
                                <a:pt x="254" y="154406"/>
                              </a:lnTo>
                              <a:lnTo>
                                <a:pt x="1270" y="144691"/>
                              </a:lnTo>
                              <a:lnTo>
                                <a:pt x="2667" y="134963"/>
                              </a:lnTo>
                              <a:lnTo>
                                <a:pt x="4699" y="125526"/>
                              </a:lnTo>
                              <a:lnTo>
                                <a:pt x="7112" y="116192"/>
                              </a:lnTo>
                              <a:lnTo>
                                <a:pt x="10287" y="107137"/>
                              </a:lnTo>
                              <a:lnTo>
                                <a:pt x="13970" y="98361"/>
                              </a:lnTo>
                              <a:lnTo>
                                <a:pt x="18034" y="89789"/>
                              </a:lnTo>
                              <a:lnTo>
                                <a:pt x="22479" y="81496"/>
                              </a:lnTo>
                              <a:lnTo>
                                <a:pt x="27432" y="73584"/>
                              </a:lnTo>
                              <a:lnTo>
                                <a:pt x="32893" y="65862"/>
                              </a:lnTo>
                              <a:lnTo>
                                <a:pt x="38608" y="58521"/>
                              </a:lnTo>
                              <a:lnTo>
                                <a:pt x="44831" y="51664"/>
                              </a:lnTo>
                              <a:lnTo>
                                <a:pt x="51435" y="44983"/>
                              </a:lnTo>
                              <a:lnTo>
                                <a:pt x="58547" y="38798"/>
                              </a:lnTo>
                              <a:lnTo>
                                <a:pt x="65786" y="32880"/>
                              </a:lnTo>
                              <a:lnTo>
                                <a:pt x="73533" y="27445"/>
                              </a:lnTo>
                              <a:lnTo>
                                <a:pt x="81534" y="22492"/>
                              </a:lnTo>
                              <a:lnTo>
                                <a:pt x="89662" y="18008"/>
                              </a:lnTo>
                              <a:lnTo>
                                <a:pt x="98298" y="13919"/>
                              </a:lnTo>
                              <a:lnTo>
                                <a:pt x="107061" y="10389"/>
                              </a:lnTo>
                              <a:lnTo>
                                <a:pt x="116078" y="7341"/>
                              </a:lnTo>
                              <a:lnTo>
                                <a:pt x="125349" y="4673"/>
                              </a:lnTo>
                              <a:lnTo>
                                <a:pt x="134874" y="2769"/>
                              </a:lnTo>
                              <a:lnTo>
                                <a:pt x="144526" y="1245"/>
                              </a:lnTo>
                              <a:lnTo>
                                <a:pt x="154432" y="381"/>
                              </a:lnTo>
                              <a:lnTo>
                                <a:pt x="1644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A4E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" name="Shape 55"/>
                      <wps:cNvSpPr/>
                      <wps:spPr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930" h="328930">
                              <a:moveTo>
                                <a:pt x="164465" y="0"/>
                              </a:moveTo>
                              <a:lnTo>
                                <a:pt x="164465" y="0"/>
                              </a:lnTo>
                              <a:lnTo>
                                <a:pt x="174498" y="381"/>
                              </a:lnTo>
                              <a:lnTo>
                                <a:pt x="184277" y="1245"/>
                              </a:lnTo>
                              <a:lnTo>
                                <a:pt x="193929" y="2769"/>
                              </a:lnTo>
                              <a:lnTo>
                                <a:pt x="203454" y="4673"/>
                              </a:lnTo>
                              <a:lnTo>
                                <a:pt x="212725" y="7341"/>
                              </a:lnTo>
                              <a:lnTo>
                                <a:pt x="221742" y="10389"/>
                              </a:lnTo>
                              <a:lnTo>
                                <a:pt x="230505" y="13919"/>
                              </a:lnTo>
                              <a:lnTo>
                                <a:pt x="239141" y="18008"/>
                              </a:lnTo>
                              <a:lnTo>
                                <a:pt x="247396" y="22492"/>
                              </a:lnTo>
                              <a:lnTo>
                                <a:pt x="255397" y="27445"/>
                              </a:lnTo>
                              <a:lnTo>
                                <a:pt x="263017" y="32880"/>
                              </a:lnTo>
                              <a:lnTo>
                                <a:pt x="270383" y="38798"/>
                              </a:lnTo>
                              <a:lnTo>
                                <a:pt x="277241" y="44983"/>
                              </a:lnTo>
                              <a:lnTo>
                                <a:pt x="283972" y="51664"/>
                              </a:lnTo>
                              <a:lnTo>
                                <a:pt x="290195" y="58521"/>
                              </a:lnTo>
                              <a:lnTo>
                                <a:pt x="295910" y="65862"/>
                              </a:lnTo>
                              <a:lnTo>
                                <a:pt x="301498" y="73584"/>
                              </a:lnTo>
                              <a:lnTo>
                                <a:pt x="306451" y="81496"/>
                              </a:lnTo>
                              <a:lnTo>
                                <a:pt x="310896" y="89789"/>
                              </a:lnTo>
                              <a:lnTo>
                                <a:pt x="314960" y="98361"/>
                              </a:lnTo>
                              <a:lnTo>
                                <a:pt x="318516" y="107137"/>
                              </a:lnTo>
                              <a:lnTo>
                                <a:pt x="321564" y="116192"/>
                              </a:lnTo>
                              <a:lnTo>
                                <a:pt x="324231" y="125526"/>
                              </a:lnTo>
                              <a:lnTo>
                                <a:pt x="326136" y="134963"/>
                              </a:lnTo>
                              <a:lnTo>
                                <a:pt x="327660" y="144691"/>
                              </a:lnTo>
                              <a:lnTo>
                                <a:pt x="328549" y="154406"/>
                              </a:lnTo>
                              <a:lnTo>
                                <a:pt x="328930" y="164516"/>
                              </a:lnTo>
                              <a:lnTo>
                                <a:pt x="328549" y="174523"/>
                              </a:lnTo>
                              <a:lnTo>
                                <a:pt x="327660" y="184429"/>
                              </a:lnTo>
                              <a:lnTo>
                                <a:pt x="326136" y="194056"/>
                              </a:lnTo>
                              <a:lnTo>
                                <a:pt x="324231" y="203594"/>
                              </a:lnTo>
                              <a:lnTo>
                                <a:pt x="321564" y="212839"/>
                              </a:lnTo>
                              <a:lnTo>
                                <a:pt x="318516" y="221894"/>
                              </a:lnTo>
                              <a:lnTo>
                                <a:pt x="314960" y="230657"/>
                              </a:lnTo>
                              <a:lnTo>
                                <a:pt x="310896" y="239243"/>
                              </a:lnTo>
                              <a:lnTo>
                                <a:pt x="306451" y="247434"/>
                              </a:lnTo>
                              <a:lnTo>
                                <a:pt x="301498" y="255448"/>
                              </a:lnTo>
                              <a:lnTo>
                                <a:pt x="295910" y="263169"/>
                              </a:lnTo>
                              <a:lnTo>
                                <a:pt x="290195" y="270408"/>
                              </a:lnTo>
                              <a:lnTo>
                                <a:pt x="283972" y="277457"/>
                              </a:lnTo>
                              <a:lnTo>
                                <a:pt x="277241" y="284035"/>
                              </a:lnTo>
                              <a:lnTo>
                                <a:pt x="270383" y="290322"/>
                              </a:lnTo>
                              <a:lnTo>
                                <a:pt x="263017" y="296049"/>
                              </a:lnTo>
                              <a:lnTo>
                                <a:pt x="255397" y="301485"/>
                              </a:lnTo>
                              <a:lnTo>
                                <a:pt x="247396" y="306438"/>
                              </a:lnTo>
                              <a:lnTo>
                                <a:pt x="239141" y="310921"/>
                              </a:lnTo>
                              <a:lnTo>
                                <a:pt x="230505" y="315011"/>
                              </a:lnTo>
                              <a:lnTo>
                                <a:pt x="221742" y="318630"/>
                              </a:lnTo>
                              <a:lnTo>
                                <a:pt x="212725" y="321780"/>
                              </a:lnTo>
                              <a:lnTo>
                                <a:pt x="203454" y="324256"/>
                              </a:lnTo>
                              <a:lnTo>
                                <a:pt x="193929" y="326263"/>
                              </a:lnTo>
                              <a:lnTo>
                                <a:pt x="184277" y="327685"/>
                              </a:lnTo>
                              <a:lnTo>
                                <a:pt x="174498" y="328650"/>
                              </a:lnTo>
                              <a:lnTo>
                                <a:pt x="164465" y="328930"/>
                              </a:lnTo>
                              <a:lnTo>
                                <a:pt x="154432" y="328650"/>
                              </a:lnTo>
                              <a:lnTo>
                                <a:pt x="144526" y="327685"/>
                              </a:lnTo>
                              <a:lnTo>
                                <a:pt x="134874" y="326263"/>
                              </a:lnTo>
                              <a:lnTo>
                                <a:pt x="125349" y="324256"/>
                              </a:lnTo>
                              <a:lnTo>
                                <a:pt x="116078" y="321780"/>
                              </a:lnTo>
                              <a:lnTo>
                                <a:pt x="107061" y="318630"/>
                              </a:lnTo>
                              <a:lnTo>
                                <a:pt x="98298" y="315011"/>
                              </a:lnTo>
                              <a:lnTo>
                                <a:pt x="89662" y="310921"/>
                              </a:lnTo>
                              <a:lnTo>
                                <a:pt x="81534" y="306438"/>
                              </a:lnTo>
                              <a:lnTo>
                                <a:pt x="73533" y="301485"/>
                              </a:lnTo>
                              <a:lnTo>
                                <a:pt x="65786" y="296049"/>
                              </a:lnTo>
                              <a:lnTo>
                                <a:pt x="58547" y="290322"/>
                              </a:lnTo>
                              <a:lnTo>
                                <a:pt x="51435" y="284035"/>
                              </a:lnTo>
                              <a:lnTo>
                                <a:pt x="44831" y="277457"/>
                              </a:lnTo>
                              <a:lnTo>
                                <a:pt x="38608" y="270408"/>
                              </a:lnTo>
                              <a:lnTo>
                                <a:pt x="32893" y="263169"/>
                              </a:lnTo>
                              <a:lnTo>
                                <a:pt x="27432" y="255448"/>
                              </a:lnTo>
                              <a:lnTo>
                                <a:pt x="22479" y="247434"/>
                              </a:lnTo>
                              <a:lnTo>
                                <a:pt x="18034" y="239243"/>
                              </a:lnTo>
                              <a:lnTo>
                                <a:pt x="13970" y="230657"/>
                              </a:lnTo>
                              <a:lnTo>
                                <a:pt x="10287" y="221894"/>
                              </a:lnTo>
                              <a:lnTo>
                                <a:pt x="7112" y="212839"/>
                              </a:lnTo>
                              <a:lnTo>
                                <a:pt x="4699" y="203594"/>
                              </a:lnTo>
                              <a:lnTo>
                                <a:pt x="2667" y="194056"/>
                              </a:lnTo>
                              <a:lnTo>
                                <a:pt x="1270" y="184429"/>
                              </a:lnTo>
                              <a:lnTo>
                                <a:pt x="254" y="174523"/>
                              </a:lnTo>
                              <a:lnTo>
                                <a:pt x="0" y="164516"/>
                              </a:lnTo>
                              <a:lnTo>
                                <a:pt x="254" y="154406"/>
                              </a:lnTo>
                              <a:lnTo>
                                <a:pt x="1270" y="144691"/>
                              </a:lnTo>
                              <a:lnTo>
                                <a:pt x="2667" y="134963"/>
                              </a:lnTo>
                              <a:lnTo>
                                <a:pt x="4699" y="125526"/>
                              </a:lnTo>
                              <a:lnTo>
                                <a:pt x="7112" y="116192"/>
                              </a:lnTo>
                              <a:lnTo>
                                <a:pt x="10287" y="107137"/>
                              </a:lnTo>
                              <a:lnTo>
                                <a:pt x="13970" y="98361"/>
                              </a:lnTo>
                              <a:lnTo>
                                <a:pt x="18034" y="89789"/>
                              </a:lnTo>
                              <a:lnTo>
                                <a:pt x="22479" y="81496"/>
                              </a:lnTo>
                              <a:lnTo>
                                <a:pt x="27432" y="73584"/>
                              </a:lnTo>
                              <a:lnTo>
                                <a:pt x="32893" y="65862"/>
                              </a:lnTo>
                              <a:lnTo>
                                <a:pt x="38608" y="58521"/>
                              </a:lnTo>
                              <a:lnTo>
                                <a:pt x="44831" y="51664"/>
                              </a:lnTo>
                              <a:lnTo>
                                <a:pt x="51435" y="44983"/>
                              </a:lnTo>
                              <a:lnTo>
                                <a:pt x="58547" y="38798"/>
                              </a:lnTo>
                              <a:lnTo>
                                <a:pt x="65786" y="32880"/>
                              </a:lnTo>
                              <a:lnTo>
                                <a:pt x="73533" y="27445"/>
                              </a:lnTo>
                              <a:lnTo>
                                <a:pt x="81534" y="22492"/>
                              </a:lnTo>
                              <a:lnTo>
                                <a:pt x="89662" y="18008"/>
                              </a:lnTo>
                              <a:lnTo>
                                <a:pt x="98298" y="13919"/>
                              </a:lnTo>
                              <a:lnTo>
                                <a:pt x="107061" y="10389"/>
                              </a:lnTo>
                              <a:lnTo>
                                <a:pt x="116078" y="7341"/>
                              </a:lnTo>
                              <a:lnTo>
                                <a:pt x="125349" y="4673"/>
                              </a:lnTo>
                              <a:lnTo>
                                <a:pt x="134874" y="2769"/>
                              </a:lnTo>
                              <a:lnTo>
                                <a:pt x="144526" y="1245"/>
                              </a:lnTo>
                              <a:lnTo>
                                <a:pt x="154432" y="381"/>
                              </a:lnTo>
                              <a:lnTo>
                                <a:pt x="164465" y="0"/>
                              </a:lnTo>
                              <a:close/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EA4E4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4303"/>
                      <wps:cNvSpPr/>
                      <wps:spPr>
                        <a:xfrm>
                          <a:off x="88773" y="129108"/>
                          <a:ext cx="32131" cy="102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31" h="102895">
                              <a:moveTo>
                                <a:pt x="0" y="0"/>
                              </a:moveTo>
                              <a:lnTo>
                                <a:pt x="32131" y="0"/>
                              </a:lnTo>
                              <a:lnTo>
                                <a:pt x="32131" y="102895"/>
                              </a:lnTo>
                              <a:lnTo>
                                <a:pt x="0" y="1028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Shape 57"/>
                      <wps:cNvSpPr/>
                      <wps:spPr>
                        <a:xfrm>
                          <a:off x="141097" y="126428"/>
                          <a:ext cx="100076" cy="105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76" h="105576">
                              <a:moveTo>
                                <a:pt x="61595" y="0"/>
                              </a:moveTo>
                              <a:lnTo>
                                <a:pt x="66421" y="191"/>
                              </a:lnTo>
                              <a:lnTo>
                                <a:pt x="70866" y="763"/>
                              </a:lnTo>
                              <a:lnTo>
                                <a:pt x="75057" y="1626"/>
                              </a:lnTo>
                              <a:lnTo>
                                <a:pt x="78740" y="2769"/>
                              </a:lnTo>
                              <a:lnTo>
                                <a:pt x="82042" y="4204"/>
                              </a:lnTo>
                              <a:lnTo>
                                <a:pt x="85090" y="5919"/>
                              </a:lnTo>
                              <a:lnTo>
                                <a:pt x="87630" y="8027"/>
                              </a:lnTo>
                              <a:lnTo>
                                <a:pt x="90043" y="10313"/>
                              </a:lnTo>
                              <a:lnTo>
                                <a:pt x="92075" y="12789"/>
                              </a:lnTo>
                              <a:lnTo>
                                <a:pt x="93853" y="15660"/>
                              </a:lnTo>
                              <a:lnTo>
                                <a:pt x="95250" y="18619"/>
                              </a:lnTo>
                              <a:lnTo>
                                <a:pt x="96520" y="21857"/>
                              </a:lnTo>
                              <a:lnTo>
                                <a:pt x="97536" y="25197"/>
                              </a:lnTo>
                              <a:lnTo>
                                <a:pt x="98298" y="28829"/>
                              </a:lnTo>
                              <a:lnTo>
                                <a:pt x="99060" y="32652"/>
                              </a:lnTo>
                              <a:lnTo>
                                <a:pt x="99441" y="36564"/>
                              </a:lnTo>
                              <a:lnTo>
                                <a:pt x="99822" y="40577"/>
                              </a:lnTo>
                              <a:lnTo>
                                <a:pt x="99949" y="44768"/>
                              </a:lnTo>
                              <a:lnTo>
                                <a:pt x="100076" y="49073"/>
                              </a:lnTo>
                              <a:lnTo>
                                <a:pt x="100076" y="105576"/>
                              </a:lnTo>
                              <a:lnTo>
                                <a:pt x="68072" y="105576"/>
                              </a:lnTo>
                              <a:lnTo>
                                <a:pt x="68072" y="53175"/>
                              </a:lnTo>
                              <a:lnTo>
                                <a:pt x="67945" y="50877"/>
                              </a:lnTo>
                              <a:lnTo>
                                <a:pt x="67818" y="48591"/>
                              </a:lnTo>
                              <a:lnTo>
                                <a:pt x="67691" y="46203"/>
                              </a:lnTo>
                              <a:lnTo>
                                <a:pt x="67437" y="43917"/>
                              </a:lnTo>
                              <a:lnTo>
                                <a:pt x="66929" y="41618"/>
                              </a:lnTo>
                              <a:lnTo>
                                <a:pt x="66421" y="39421"/>
                              </a:lnTo>
                              <a:lnTo>
                                <a:pt x="65786" y="37427"/>
                              </a:lnTo>
                              <a:lnTo>
                                <a:pt x="64897" y="35509"/>
                              </a:lnTo>
                              <a:lnTo>
                                <a:pt x="63754" y="33693"/>
                              </a:lnTo>
                              <a:lnTo>
                                <a:pt x="62484" y="32080"/>
                              </a:lnTo>
                              <a:lnTo>
                                <a:pt x="60706" y="30836"/>
                              </a:lnTo>
                              <a:lnTo>
                                <a:pt x="58928" y="29693"/>
                              </a:lnTo>
                              <a:lnTo>
                                <a:pt x="56769" y="28931"/>
                              </a:lnTo>
                              <a:lnTo>
                                <a:pt x="54102" y="28449"/>
                              </a:lnTo>
                              <a:lnTo>
                                <a:pt x="51308" y="28258"/>
                              </a:lnTo>
                              <a:lnTo>
                                <a:pt x="48133" y="28449"/>
                              </a:lnTo>
                              <a:lnTo>
                                <a:pt x="45339" y="28931"/>
                              </a:lnTo>
                              <a:lnTo>
                                <a:pt x="42799" y="29693"/>
                              </a:lnTo>
                              <a:lnTo>
                                <a:pt x="40767" y="30735"/>
                              </a:lnTo>
                              <a:lnTo>
                                <a:pt x="38862" y="32080"/>
                              </a:lnTo>
                              <a:lnTo>
                                <a:pt x="37338" y="33605"/>
                              </a:lnTo>
                              <a:lnTo>
                                <a:pt x="35941" y="35421"/>
                              </a:lnTo>
                              <a:lnTo>
                                <a:pt x="34798" y="37427"/>
                              </a:lnTo>
                              <a:lnTo>
                                <a:pt x="34036" y="39523"/>
                              </a:lnTo>
                              <a:lnTo>
                                <a:pt x="33274" y="41809"/>
                              </a:lnTo>
                              <a:lnTo>
                                <a:pt x="32766" y="44197"/>
                              </a:lnTo>
                              <a:lnTo>
                                <a:pt x="32385" y="46686"/>
                              </a:lnTo>
                              <a:lnTo>
                                <a:pt x="32258" y="49353"/>
                              </a:lnTo>
                              <a:lnTo>
                                <a:pt x="32004" y="52032"/>
                              </a:lnTo>
                              <a:lnTo>
                                <a:pt x="32004" y="105576"/>
                              </a:lnTo>
                              <a:lnTo>
                                <a:pt x="0" y="105576"/>
                              </a:lnTo>
                              <a:lnTo>
                                <a:pt x="0" y="2680"/>
                              </a:lnTo>
                              <a:lnTo>
                                <a:pt x="30734" y="2680"/>
                              </a:lnTo>
                              <a:lnTo>
                                <a:pt x="30734" y="16714"/>
                              </a:lnTo>
                              <a:lnTo>
                                <a:pt x="31115" y="16714"/>
                              </a:lnTo>
                              <a:lnTo>
                                <a:pt x="32512" y="14415"/>
                              </a:lnTo>
                              <a:lnTo>
                                <a:pt x="34163" y="12319"/>
                              </a:lnTo>
                              <a:lnTo>
                                <a:pt x="36068" y="10123"/>
                              </a:lnTo>
                              <a:lnTo>
                                <a:pt x="38227" y="8116"/>
                              </a:lnTo>
                              <a:lnTo>
                                <a:pt x="40767" y="6210"/>
                              </a:lnTo>
                              <a:lnTo>
                                <a:pt x="43561" y="4483"/>
                              </a:lnTo>
                              <a:lnTo>
                                <a:pt x="46609" y="3061"/>
                              </a:lnTo>
                              <a:lnTo>
                                <a:pt x="49911" y="1715"/>
                              </a:lnTo>
                              <a:lnTo>
                                <a:pt x="53594" y="864"/>
                              </a:lnTo>
                              <a:lnTo>
                                <a:pt x="57404" y="191"/>
                              </a:lnTo>
                              <a:lnTo>
                                <a:pt x="615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58"/>
                      <wps:cNvSpPr/>
                      <wps:spPr>
                        <a:xfrm>
                          <a:off x="86233" y="77838"/>
                          <a:ext cx="37211" cy="37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11" h="37135">
                              <a:moveTo>
                                <a:pt x="18669" y="0"/>
                              </a:moveTo>
                              <a:lnTo>
                                <a:pt x="21971" y="292"/>
                              </a:lnTo>
                              <a:lnTo>
                                <a:pt x="25146" y="1156"/>
                              </a:lnTo>
                              <a:lnTo>
                                <a:pt x="28067" y="2490"/>
                              </a:lnTo>
                              <a:lnTo>
                                <a:pt x="30607" y="4306"/>
                              </a:lnTo>
                              <a:lnTo>
                                <a:pt x="32766" y="6592"/>
                              </a:lnTo>
                              <a:lnTo>
                                <a:pt x="34671" y="9258"/>
                              </a:lnTo>
                              <a:lnTo>
                                <a:pt x="36068" y="12027"/>
                              </a:lnTo>
                              <a:lnTo>
                                <a:pt x="36957" y="15177"/>
                              </a:lnTo>
                              <a:lnTo>
                                <a:pt x="37211" y="18530"/>
                              </a:lnTo>
                              <a:lnTo>
                                <a:pt x="36957" y="21958"/>
                              </a:lnTo>
                              <a:lnTo>
                                <a:pt x="36068" y="25019"/>
                              </a:lnTo>
                              <a:lnTo>
                                <a:pt x="34671" y="27877"/>
                              </a:lnTo>
                              <a:lnTo>
                                <a:pt x="32766" y="30556"/>
                              </a:lnTo>
                              <a:lnTo>
                                <a:pt x="30607" y="32741"/>
                              </a:lnTo>
                              <a:lnTo>
                                <a:pt x="28067" y="34658"/>
                              </a:lnTo>
                              <a:lnTo>
                                <a:pt x="25146" y="35903"/>
                              </a:lnTo>
                              <a:lnTo>
                                <a:pt x="21971" y="36856"/>
                              </a:lnTo>
                              <a:lnTo>
                                <a:pt x="18669" y="37135"/>
                              </a:lnTo>
                              <a:lnTo>
                                <a:pt x="15367" y="36856"/>
                              </a:lnTo>
                              <a:lnTo>
                                <a:pt x="12192" y="35903"/>
                              </a:lnTo>
                              <a:lnTo>
                                <a:pt x="9144" y="34658"/>
                              </a:lnTo>
                              <a:lnTo>
                                <a:pt x="6604" y="32741"/>
                              </a:lnTo>
                              <a:lnTo>
                                <a:pt x="4445" y="30556"/>
                              </a:lnTo>
                              <a:lnTo>
                                <a:pt x="2540" y="27877"/>
                              </a:lnTo>
                              <a:lnTo>
                                <a:pt x="1143" y="25019"/>
                              </a:lnTo>
                              <a:lnTo>
                                <a:pt x="254" y="21958"/>
                              </a:lnTo>
                              <a:lnTo>
                                <a:pt x="0" y="18530"/>
                              </a:lnTo>
                              <a:lnTo>
                                <a:pt x="254" y="15177"/>
                              </a:lnTo>
                              <a:lnTo>
                                <a:pt x="1143" y="12027"/>
                              </a:lnTo>
                              <a:lnTo>
                                <a:pt x="2540" y="9258"/>
                              </a:lnTo>
                              <a:lnTo>
                                <a:pt x="4445" y="6592"/>
                              </a:lnTo>
                              <a:lnTo>
                                <a:pt x="6604" y="4306"/>
                              </a:lnTo>
                              <a:lnTo>
                                <a:pt x="9144" y="2490"/>
                              </a:lnTo>
                              <a:lnTo>
                                <a:pt x="12192" y="1156"/>
                              </a:lnTo>
                              <a:lnTo>
                                <a:pt x="15367" y="292"/>
                              </a:lnTo>
                              <a:lnTo>
                                <a:pt x="18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" name="Shape 59"/>
                      <wps:cNvSpPr/>
                      <wps:spPr>
                        <a:xfrm>
                          <a:off x="88773" y="129108"/>
                          <a:ext cx="32131" cy="102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31" h="102895">
                              <a:moveTo>
                                <a:pt x="0" y="0"/>
                              </a:moveTo>
                              <a:lnTo>
                                <a:pt x="32131" y="0"/>
                              </a:lnTo>
                              <a:lnTo>
                                <a:pt x="32131" y="102895"/>
                              </a:lnTo>
                              <a:lnTo>
                                <a:pt x="0" y="102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" name="Shape 60"/>
                      <wps:cNvSpPr/>
                      <wps:spPr>
                        <a:xfrm>
                          <a:off x="141097" y="126428"/>
                          <a:ext cx="100076" cy="105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76" h="105576">
                              <a:moveTo>
                                <a:pt x="61595" y="0"/>
                              </a:moveTo>
                              <a:lnTo>
                                <a:pt x="66421" y="191"/>
                              </a:lnTo>
                              <a:lnTo>
                                <a:pt x="70866" y="763"/>
                              </a:lnTo>
                              <a:lnTo>
                                <a:pt x="75057" y="1626"/>
                              </a:lnTo>
                              <a:lnTo>
                                <a:pt x="78740" y="2769"/>
                              </a:lnTo>
                              <a:lnTo>
                                <a:pt x="82042" y="4204"/>
                              </a:lnTo>
                              <a:lnTo>
                                <a:pt x="85090" y="5919"/>
                              </a:lnTo>
                              <a:lnTo>
                                <a:pt x="87630" y="8027"/>
                              </a:lnTo>
                              <a:lnTo>
                                <a:pt x="90043" y="10313"/>
                              </a:lnTo>
                              <a:lnTo>
                                <a:pt x="92075" y="12789"/>
                              </a:lnTo>
                              <a:lnTo>
                                <a:pt x="93853" y="15660"/>
                              </a:lnTo>
                              <a:lnTo>
                                <a:pt x="95250" y="18619"/>
                              </a:lnTo>
                              <a:lnTo>
                                <a:pt x="96520" y="21857"/>
                              </a:lnTo>
                              <a:lnTo>
                                <a:pt x="97536" y="25197"/>
                              </a:lnTo>
                              <a:lnTo>
                                <a:pt x="98298" y="28829"/>
                              </a:lnTo>
                              <a:lnTo>
                                <a:pt x="99060" y="32652"/>
                              </a:lnTo>
                              <a:lnTo>
                                <a:pt x="99441" y="36564"/>
                              </a:lnTo>
                              <a:lnTo>
                                <a:pt x="99822" y="40577"/>
                              </a:lnTo>
                              <a:lnTo>
                                <a:pt x="99949" y="44768"/>
                              </a:lnTo>
                              <a:lnTo>
                                <a:pt x="100076" y="49073"/>
                              </a:lnTo>
                              <a:lnTo>
                                <a:pt x="100076" y="105576"/>
                              </a:lnTo>
                              <a:lnTo>
                                <a:pt x="68072" y="105576"/>
                              </a:lnTo>
                              <a:lnTo>
                                <a:pt x="68072" y="53175"/>
                              </a:lnTo>
                              <a:lnTo>
                                <a:pt x="67945" y="50877"/>
                              </a:lnTo>
                              <a:lnTo>
                                <a:pt x="67818" y="48591"/>
                              </a:lnTo>
                              <a:lnTo>
                                <a:pt x="67691" y="46203"/>
                              </a:lnTo>
                              <a:lnTo>
                                <a:pt x="67437" y="43917"/>
                              </a:lnTo>
                              <a:lnTo>
                                <a:pt x="66929" y="41618"/>
                              </a:lnTo>
                              <a:lnTo>
                                <a:pt x="66421" y="39421"/>
                              </a:lnTo>
                              <a:lnTo>
                                <a:pt x="65786" y="37427"/>
                              </a:lnTo>
                              <a:lnTo>
                                <a:pt x="64897" y="35509"/>
                              </a:lnTo>
                              <a:lnTo>
                                <a:pt x="63754" y="33693"/>
                              </a:lnTo>
                              <a:lnTo>
                                <a:pt x="62484" y="32080"/>
                              </a:lnTo>
                              <a:lnTo>
                                <a:pt x="60706" y="30836"/>
                              </a:lnTo>
                              <a:lnTo>
                                <a:pt x="58928" y="29693"/>
                              </a:lnTo>
                              <a:lnTo>
                                <a:pt x="56769" y="28931"/>
                              </a:lnTo>
                              <a:lnTo>
                                <a:pt x="54102" y="28449"/>
                              </a:lnTo>
                              <a:lnTo>
                                <a:pt x="51308" y="28258"/>
                              </a:lnTo>
                              <a:lnTo>
                                <a:pt x="48133" y="28449"/>
                              </a:lnTo>
                              <a:lnTo>
                                <a:pt x="45339" y="28931"/>
                              </a:lnTo>
                              <a:lnTo>
                                <a:pt x="42799" y="29693"/>
                              </a:lnTo>
                              <a:lnTo>
                                <a:pt x="40767" y="30735"/>
                              </a:lnTo>
                              <a:lnTo>
                                <a:pt x="38862" y="32080"/>
                              </a:lnTo>
                              <a:lnTo>
                                <a:pt x="37338" y="33605"/>
                              </a:lnTo>
                              <a:lnTo>
                                <a:pt x="35941" y="35421"/>
                              </a:lnTo>
                              <a:lnTo>
                                <a:pt x="34798" y="37427"/>
                              </a:lnTo>
                              <a:lnTo>
                                <a:pt x="34036" y="39523"/>
                              </a:lnTo>
                              <a:lnTo>
                                <a:pt x="33274" y="41809"/>
                              </a:lnTo>
                              <a:lnTo>
                                <a:pt x="32766" y="44197"/>
                              </a:lnTo>
                              <a:lnTo>
                                <a:pt x="32385" y="46686"/>
                              </a:lnTo>
                              <a:lnTo>
                                <a:pt x="32258" y="49353"/>
                              </a:lnTo>
                              <a:lnTo>
                                <a:pt x="32004" y="52032"/>
                              </a:lnTo>
                              <a:lnTo>
                                <a:pt x="32004" y="105576"/>
                              </a:lnTo>
                              <a:lnTo>
                                <a:pt x="0" y="105576"/>
                              </a:lnTo>
                              <a:lnTo>
                                <a:pt x="0" y="2680"/>
                              </a:lnTo>
                              <a:lnTo>
                                <a:pt x="30734" y="2680"/>
                              </a:lnTo>
                              <a:lnTo>
                                <a:pt x="30734" y="16714"/>
                              </a:lnTo>
                              <a:lnTo>
                                <a:pt x="31115" y="16714"/>
                              </a:lnTo>
                              <a:lnTo>
                                <a:pt x="32512" y="14415"/>
                              </a:lnTo>
                              <a:lnTo>
                                <a:pt x="34163" y="12319"/>
                              </a:lnTo>
                              <a:lnTo>
                                <a:pt x="36068" y="10123"/>
                              </a:lnTo>
                              <a:lnTo>
                                <a:pt x="38227" y="8116"/>
                              </a:lnTo>
                              <a:lnTo>
                                <a:pt x="40767" y="6210"/>
                              </a:lnTo>
                              <a:lnTo>
                                <a:pt x="43561" y="4483"/>
                              </a:lnTo>
                              <a:lnTo>
                                <a:pt x="46609" y="3061"/>
                              </a:lnTo>
                              <a:lnTo>
                                <a:pt x="49911" y="1715"/>
                              </a:lnTo>
                              <a:lnTo>
                                <a:pt x="53594" y="864"/>
                              </a:lnTo>
                              <a:lnTo>
                                <a:pt x="57404" y="191"/>
                              </a:lnTo>
                              <a:lnTo>
                                <a:pt x="61595" y="0"/>
                              </a:lnTo>
                              <a:close/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" name="Shape 61"/>
                      <wps:cNvSpPr/>
                      <wps:spPr>
                        <a:xfrm>
                          <a:off x="86233" y="77838"/>
                          <a:ext cx="37211" cy="37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11" h="37135">
                              <a:moveTo>
                                <a:pt x="18669" y="0"/>
                              </a:moveTo>
                              <a:lnTo>
                                <a:pt x="21971" y="292"/>
                              </a:lnTo>
                              <a:lnTo>
                                <a:pt x="25146" y="1156"/>
                              </a:lnTo>
                              <a:lnTo>
                                <a:pt x="28067" y="2490"/>
                              </a:lnTo>
                              <a:lnTo>
                                <a:pt x="30607" y="4306"/>
                              </a:lnTo>
                              <a:lnTo>
                                <a:pt x="32766" y="6592"/>
                              </a:lnTo>
                              <a:lnTo>
                                <a:pt x="34671" y="9258"/>
                              </a:lnTo>
                              <a:lnTo>
                                <a:pt x="36068" y="12027"/>
                              </a:lnTo>
                              <a:lnTo>
                                <a:pt x="36957" y="15177"/>
                              </a:lnTo>
                              <a:lnTo>
                                <a:pt x="37211" y="18530"/>
                              </a:lnTo>
                              <a:lnTo>
                                <a:pt x="36957" y="21958"/>
                              </a:lnTo>
                              <a:lnTo>
                                <a:pt x="36068" y="25019"/>
                              </a:lnTo>
                              <a:lnTo>
                                <a:pt x="34671" y="27877"/>
                              </a:lnTo>
                              <a:lnTo>
                                <a:pt x="32766" y="30556"/>
                              </a:lnTo>
                              <a:lnTo>
                                <a:pt x="30607" y="32741"/>
                              </a:lnTo>
                              <a:lnTo>
                                <a:pt x="28067" y="34658"/>
                              </a:lnTo>
                              <a:lnTo>
                                <a:pt x="25146" y="35903"/>
                              </a:lnTo>
                              <a:lnTo>
                                <a:pt x="21971" y="36856"/>
                              </a:lnTo>
                              <a:lnTo>
                                <a:pt x="18669" y="37135"/>
                              </a:lnTo>
                              <a:lnTo>
                                <a:pt x="15367" y="36856"/>
                              </a:lnTo>
                              <a:lnTo>
                                <a:pt x="12192" y="35903"/>
                              </a:lnTo>
                              <a:lnTo>
                                <a:pt x="9144" y="34658"/>
                              </a:lnTo>
                              <a:lnTo>
                                <a:pt x="6604" y="32741"/>
                              </a:lnTo>
                              <a:lnTo>
                                <a:pt x="4445" y="30556"/>
                              </a:lnTo>
                              <a:lnTo>
                                <a:pt x="2540" y="27877"/>
                              </a:lnTo>
                              <a:lnTo>
                                <a:pt x="1143" y="25019"/>
                              </a:lnTo>
                              <a:lnTo>
                                <a:pt x="254" y="21958"/>
                              </a:lnTo>
                              <a:lnTo>
                                <a:pt x="0" y="18530"/>
                              </a:lnTo>
                              <a:lnTo>
                                <a:pt x="254" y="15177"/>
                              </a:lnTo>
                              <a:lnTo>
                                <a:pt x="1143" y="12027"/>
                              </a:lnTo>
                              <a:lnTo>
                                <a:pt x="2540" y="9258"/>
                              </a:lnTo>
                              <a:lnTo>
                                <a:pt x="4445" y="6592"/>
                              </a:lnTo>
                              <a:lnTo>
                                <a:pt x="6604" y="4306"/>
                              </a:lnTo>
                              <a:lnTo>
                                <a:pt x="9144" y="2490"/>
                              </a:lnTo>
                              <a:lnTo>
                                <a:pt x="12192" y="1156"/>
                              </a:lnTo>
                              <a:lnTo>
                                <a:pt x="15367" y="292"/>
                              </a:lnTo>
                              <a:lnTo>
                                <a:pt x="18669" y="0"/>
                              </a:lnTo>
                              <a:close/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B58BAA6" id="Group 15" o:spid="_x0000_s1026" style="width:25.9pt;height:25.9pt;mso-position-horizontal-relative:char;mso-position-vertical-relative:line" coordsize="328930,32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DCsLl3YMAAAgZQAADgAAAAAAAAAAAAAAAAAu&#10;AgAAZHJzL2Uyb0RvYy54bWxQSwECLQAUAAYACAAAACEAaEcb0NgAAAADAQAADwAAAAAAAAAAAAAA&#10;AADQDgAAZHJzL2Rvd25yZXYueG1sUEsFBgAAAAAEAAQA8wAAANUPAAAAAA==&#10;">
              <v:shape id="Shape 54" o:spid="_x0000_s1027" style="position:absolute;width:328930;height:328930;visibility:visible;mso-wrap-style:square;v-text-anchor:top" coordsize="32893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" path="m164465,r10033,381l184277,1245r9652,1524l203454,4673r9271,2668l221742,10389r8763,3530l239141,18008r8255,4484l255397,27445r7620,5435l270383,38798r6858,6185l283972,51664r6223,6857l295910,65862r5588,7722l306451,81496r4445,8293l314960,98361r3556,8776l321564,116192r2667,9334l326136,134963r1524,9728l328549,154406r381,10110l328549,174523r-889,9906l326136,194056r-1905,9538l321564,212839r-3048,9055l314960,230657r-4064,8586l306451,247434r-4953,8014l295910,263169r-5715,7239l283972,277457r-6731,6578l270383,290322r-7366,5727l255397,301485r-8001,4953l239141,310921r-8636,4090l221742,318630r-9017,3150l203454,324256r-9525,2007l184277,327685r-9779,965l164465,328930r-10033,-280l144526,327685r-9652,-1422l125349,324256r-9271,-2476l107061,318630r-8763,-3619l89662,310921r-8128,-4483l73533,301485r-7747,-5436l58547,290322r-7112,-6287l44831,277457r-6223,-7049l32893,263169r-5461,-7721l22479,247434r-4445,-8191l13970,230657r-3683,-8763l7112,212839,4699,203594,2667,194056,1270,184429,254,174523,,164516,254,154406r1016,-9715l2667,134963r2032,-9437l7112,116192r3175,-9055l13970,98361r4064,-8572l22479,81496r4953,-7912l32893,65862r5715,-7341l44831,51664r6604,-6681l58547,38798r7239,-5918l73533,27445r8001,-4953l89662,18008r8636,-4089l107061,10389r9017,-3048l125349,4673r9525,-1904l144526,1245r9906,-864l164465,xe" fillcolor="#ea4e4e" stroked="f" strokeweight="0">
                <v:stroke miterlimit="83231f" joinstyle="miter"/>
                <v:path arrowok="t" textboxrect="0,0,328930,328930"/>
              </v:shape>
              <v:shape id="Shape 55" o:spid="_x0000_s1028" style="position:absolute;width:328930;height:328930;visibility:visible;mso-wrap-style:square;v-text-anchor:top" coordsize="32893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" path="m164465,r,l174498,381r9779,864l193929,2769r9525,1904l212725,7341r9017,3048l230505,13919r8636,4089l247396,22492r8001,4953l263017,32880r7366,5918l277241,44983r6731,6681l290195,58521r5715,7341l301498,73584r4953,7912l310896,89789r4064,8572l318516,107137r3048,9055l324231,125526r1905,9437l327660,144691r889,9715l328930,164516r-381,10007l327660,184429r-1524,9627l324231,203594r-2667,9245l318516,221894r-3556,8763l310896,239243r-4445,8191l301498,255448r-5588,7721l290195,270408r-6223,7049l277241,284035r-6858,6287l263017,296049r-7620,5436l247396,306438r-8255,4483l230505,315011r-8763,3619l212725,321780r-9271,2476l193929,326263r-9652,1422l174498,328650r-10033,280l154432,328650r-9906,-965l134874,326263r-9525,-2007l116078,321780r-9017,-3150l98298,315011r-8636,-4090l81534,306438r-8001,-4953l65786,296049r-7239,-5727l51435,284035r-6604,-6578l38608,270408r-5715,-7239l27432,255448r-4953,-8014l18034,239243r-4064,-8586l10287,221894,7112,212839,4699,203594,2667,194056,1270,184429,254,174523,,164516,254,154406r1016,-9715l2667,134963r2032,-9437l7112,116192r3175,-9055l13970,98361r4064,-8572l22479,81496r4953,-7912l32893,65862r5715,-7341l44831,51664r6604,-6681l58547,38798r7239,-5918l73533,27445r8001,-4953l89662,18008r8636,-4089l107061,10389r9017,-3048l125349,4673r9525,-1904l144526,1245r9906,-864l164465,xe" filled="f" strokecolor="#ea4e4e" strokeweight=".14pt">
                <v:path arrowok="t" textboxrect="0,0,328930,328930"/>
              </v:shape>
              <v:shape id="Shape 4303" o:spid="_x0000_s1029" style="position:absolute;left:88773;top:129108;width:32131;height:102895;visibility:visible;mso-wrap-style:square;v-text-anchor:top" coordsize="32131,1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" path="m,l32131,r,102895l,102895,,e" fillcolor="black" stroked="f" strokeweight="0">
                <v:path arrowok="t" textboxrect="0,0,32131,102895"/>
              </v:shape>
              <v:shape id="Shape 57" o:spid="_x0000_s1030" style="position:absolute;left:141097;top:126428;width:100076;height:105576;visibility:visible;mso-wrap-style:square;v-text-anchor:top" coordsize="100076,10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" path="m61595,r4826,191l70866,763r4191,863l78740,2769r3302,1435l85090,5919r2540,2108l90043,10313r2032,2476l93853,15660r1397,2959l96520,21857r1016,3340l98298,28829r762,3823l99441,36564r381,4013l99949,44768r127,4305l100076,105576r-32004,l68072,53175r-127,-2298l67818,48591r-127,-2388l67437,43917r-508,-2299l66421,39421r-635,-1994l64897,35509,63754,33693,62484,32080,60706,30836,58928,29693r-2159,-762l54102,28449r-2794,-191l48133,28449r-2794,482l42799,29693r-2032,1042l38862,32080r-1524,1525l35941,35421r-1143,2006l34036,39523r-762,2286l32766,44197r-381,2489l32258,49353r-254,2679l32004,105576,,105576,,2680r30734,l30734,16714r381,l32512,14415r1651,-2096l36068,10123,38227,8116,40767,6210,43561,4483,46609,3061,49911,1715,53594,864,57404,191,61595,xe" fillcolor="black" stroked="f" strokeweight="0">
                <v:path arrowok="t" textboxrect="0,0,100076,105576"/>
              </v:shape>
              <v:shape id="Shape 58" o:spid="_x0000_s1031" style="position:absolute;left:86233;top:77838;width:37211;height:37135;visibility:visible;mso-wrap-style:square;v-text-anchor:top" coordsize="37211,3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" path="m18669,r3302,292l25146,1156r2921,1334l30607,4306r2159,2286l34671,9258r1397,2769l36957,15177r254,3353l36957,21958r-889,3061l34671,27877r-1905,2679l30607,32741r-2540,1917l25146,35903r-3175,953l18669,37135r-3302,-279l12192,35903,9144,34658,6604,32741,4445,30556,2540,27877,1143,25019,254,21958,,18530,254,15177r889,-3150l2540,9258,4445,6592,6604,4306,9144,2490,12192,1156,15367,292,18669,xe" fillcolor="black" stroked="f" strokeweight="0">
                <v:path arrowok="t" textboxrect="0,0,37211,37135"/>
              </v:shape>
              <v:shape id="Shape 59" o:spid="_x0000_s1032" style="position:absolute;left:88773;top:129108;width:32131;height:102895;visibility:visible;mso-wrap-style:square;v-text-anchor:top" coordsize="32131,1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" path="m,l32131,r,102895l,102895,,xe" filled="f" strokeweight=".14pt">
                <v:path arrowok="t" textboxrect="0,0,32131,102895"/>
              </v:shape>
              <v:shape id="Shape 60" o:spid="_x0000_s1033" style="position:absolute;left:141097;top:126428;width:100076;height:105576;visibility:visible;mso-wrap-style:square;v-text-anchor:top" coordsize="100076,10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" path="m61595,r4826,191l70866,763r4191,863l78740,2769r3302,1435l85090,5919r2540,2108l90043,10313r2032,2476l93853,15660r1397,2959l96520,21857r1016,3340l98298,28829r762,3823l99441,36564r381,4013l99949,44768r127,4305l100076,105576r-32004,l68072,53175r-127,-2298l67818,48591r-127,-2388l67437,43917r-508,-2299l66421,39421r-635,-1994l64897,35509,63754,33693,62484,32080,60706,30836,58928,29693r-2159,-762l54102,28449r-2794,-191l48133,28449r-2794,482l42799,29693r-2032,1042l38862,32080r-1524,1525l35941,35421r-1143,2006l34036,39523r-762,2286l32766,44197r-381,2489l32258,49353r-254,2679l32004,105576,,105576,,2680r30734,l30734,16714r381,l32512,14415r1651,-2096l36068,10123,38227,8116,40767,6210,43561,4483,46609,3061,49911,1715,53594,864,57404,191,61595,xe" filled="f" strokeweight=".14pt">
                <v:path arrowok="t" textboxrect="0,0,100076,105576"/>
              </v:shape>
              <v:shape id="Shape 61" o:spid="_x0000_s1034" style="position:absolute;left:86233;top:77838;width:37211;height:37135;visibility:visible;mso-wrap-style:square;v-text-anchor:top" coordsize="37211,3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" path="m18669,r3302,292l25146,1156r2921,1334l30607,4306r2159,2286l34671,9258r1397,2769l36957,15177r254,3353l36957,21958r-889,3061l34671,27877r-1905,2679l30607,32741r-2540,1917l25146,35903r-3175,953l18669,37135r-3302,-279l12192,35903,9144,34658,6604,32741,4445,30556,2540,27877,1143,25019,254,21958,,18530,254,15177r889,-3150l2540,9258,4445,6592,6604,4306,9144,2490,12192,1156,15367,292,18669,xe" filled="f" strokeweight=".14pt">
                <v:path arrowok="t" textboxrect="0,0,37211,37135"/>
              </v:shape>
              <w10:anchorlock/>
            </v:group>
          </w:pict>
        </mc:Fallback>
      </mc:AlternateContent>
    </w:r>
  </w:p>
  <w:p w14:paraId="177ABB32" w14:textId="77777777" w:rsidR="00E859FE" w:rsidRPr="00E859FE" w:rsidRDefault="00E859FE" w:rsidP="00E859FE">
    <w:pPr>
      <w:pStyle w:val="Footer"/>
      <w:rPr>
        <w:b/>
        <w:noProof/>
      </w:rPr>
    </w:pPr>
    <w:r w:rsidRPr="00E859FE">
      <w:rPr>
        <w:rFonts w:eastAsia="Franklin Gothic" w:cs="Franklin Gothic"/>
        <w:b/>
      </w:rPr>
      <w:t>HTTPS://WWW.LINKEDIN.COM/IN/TREVOR-TRINH-TRUNG-TRINH-901A98150/-TRINH-901A98150/</w:t>
    </w:r>
  </w:p>
  <w:p w14:paraId="48E22DAA" w14:textId="77777777" w:rsidR="00E859FE" w:rsidRDefault="00E859FE" w:rsidP="00CB56DF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B21E9" w14:textId="77777777" w:rsidR="00EA33D5" w:rsidRDefault="00EA33D5" w:rsidP="00713050">
      <w:pPr>
        <w:spacing w:line="240" w:lineRule="auto"/>
      </w:pPr>
      <w:r>
        <w:separator/>
      </w:r>
    </w:p>
  </w:footnote>
  <w:footnote w:type="continuationSeparator" w:id="0">
    <w:p w14:paraId="319433E3" w14:textId="77777777" w:rsidR="00EA33D5" w:rsidRDefault="00EA33D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4"/>
      <w:gridCol w:w="6732"/>
    </w:tblGrid>
    <w:tr w:rsidR="001A5CA9" w:rsidRPr="00F207C0" w14:paraId="5A846FF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4A4D128" w14:textId="06E65B21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44C3F4C" wp14:editId="7C24F5B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DF77C05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CB56DF">
            <w:t>tt</w:t>
          </w:r>
          <w:sdt>
            <w:sdtPr>
              <w:alias w:val="Enter initials:"/>
              <w:tag w:val="Enter initials:"/>
              <w:id w:val="-165960484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B56DF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32"/>
          </w:tblGrid>
          <w:tr w:rsidR="001A5CA9" w14:paraId="0CA11744" w14:textId="77777777" w:rsidTr="00552FA0">
            <w:trPr>
              <w:trHeight w:hRule="exact" w:val="1446"/>
            </w:trPr>
            <w:tc>
              <w:tcPr>
                <w:tcW w:w="6055" w:type="dxa"/>
                <w:vAlign w:val="center"/>
              </w:tcPr>
              <w:p w14:paraId="38063A9B" w14:textId="77777777" w:rsidR="00552FA0" w:rsidRPr="00906BEE" w:rsidRDefault="00EA33D5" w:rsidP="00552FA0">
                <w:pPr>
                  <w:pStyle w:val="Heading1"/>
                  <w:jc w:val="center"/>
                  <w:outlineLvl w:val="0"/>
                </w:pPr>
                <w:sdt>
                  <w:sdtPr>
                    <w:alias w:val="Enter your name:"/>
                    <w:tag w:val="Enter your name:"/>
                    <w:id w:val="-961340049"/>
                    <w:placeholder>
                      <w:docPart w:val="B5BDD781BD09426294C188E1ED9E1732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552FA0">
                      <w:t xml:space="preserve">Trung Trinh </w:t>
                    </w:r>
                  </w:sdtContent>
                </w:sdt>
              </w:p>
              <w:p w14:paraId="6203247F" w14:textId="1CEB4303" w:rsidR="00552FA0" w:rsidRDefault="00552FA0" w:rsidP="00552FA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41 Paradelle Crescent, North York, Toronto ON, M3N1E6</w:t>
                </w:r>
              </w:p>
              <w:p w14:paraId="2D9C1453" w14:textId="77777777" w:rsidR="00552FA0" w:rsidRDefault="00552FA0" w:rsidP="00552FA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416-518-4556</w:t>
                </w:r>
                <w:r>
                  <w:rPr>
                    <w:sz w:val="24"/>
                    <w:szCs w:val="24"/>
                  </w:rPr>
                  <w:tab/>
                  <w:t xml:space="preserve">      </w:t>
                </w:r>
                <w:hyperlink r:id="rId1" w:history="1">
                  <w:r w:rsidRPr="009F1A97">
                    <w:rPr>
                      <w:rStyle w:val="Hyperlink"/>
                      <w:sz w:val="24"/>
                      <w:szCs w:val="24"/>
                    </w:rPr>
                    <w:t>trung28899@gmail.com</w:t>
                  </w:r>
                </w:hyperlink>
              </w:p>
              <w:p w14:paraId="2BA24E42" w14:textId="05B334C1" w:rsidR="001A5CA9" w:rsidRDefault="001A5CA9" w:rsidP="001A5CA9">
                <w:pPr>
                  <w:pStyle w:val="Heading2"/>
                  <w:outlineLvl w:val="1"/>
                </w:pPr>
              </w:p>
            </w:tc>
          </w:tr>
        </w:tbl>
        <w:p w14:paraId="1B0644A7" w14:textId="77777777" w:rsidR="001A5CA9" w:rsidRPr="00F207C0" w:rsidRDefault="001A5CA9" w:rsidP="001A5CA9"/>
      </w:tc>
    </w:tr>
  </w:tbl>
  <w:p w14:paraId="25C75003" w14:textId="77777777" w:rsidR="00217980" w:rsidRPr="001A5CA9" w:rsidRDefault="00217980" w:rsidP="001A5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4"/>
      <w:gridCol w:w="6732"/>
    </w:tblGrid>
    <w:tr w:rsidR="00CB56DF" w:rsidRPr="00F207C0" w14:paraId="6E281986" w14:textId="77777777" w:rsidTr="00867E30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D8091D9" w14:textId="3241D389" w:rsidR="00CB56DF" w:rsidRPr="00F207C0" w:rsidRDefault="00CB56DF" w:rsidP="00CB56DF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13680B9D" wp14:editId="1992491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4" name="Group 4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EE59A71" id="Group 4" o:spid="_x0000_s1026" alt="Title: Continuation page header graphic" style="position:absolute;margin-left:0;margin-top:-39.45pt;width:524.85pt;height:142.55pt;z-index:-251655168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>
            <w:t>TT</w:t>
          </w:r>
          <w:sdt>
            <w:sdtPr>
              <w:alias w:val="Enter initials:"/>
              <w:tag w:val="Enter initials:"/>
              <w:id w:val="112049995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32"/>
          </w:tblGrid>
          <w:tr w:rsidR="00CB56DF" w14:paraId="6648D6ED" w14:textId="77777777" w:rsidTr="00867E30">
            <w:trPr>
              <w:trHeight w:hRule="exact" w:val="1446"/>
            </w:trPr>
            <w:tc>
              <w:tcPr>
                <w:tcW w:w="6055" w:type="dxa"/>
                <w:vAlign w:val="center"/>
              </w:tcPr>
              <w:p w14:paraId="48683F5F" w14:textId="77777777" w:rsidR="00CB56DF" w:rsidRPr="00906BEE" w:rsidRDefault="00EA33D5" w:rsidP="00CB56DF">
                <w:pPr>
                  <w:pStyle w:val="Heading1"/>
                  <w:jc w:val="center"/>
                  <w:outlineLvl w:val="0"/>
                </w:pPr>
                <w:sdt>
                  <w:sdtPr>
                    <w:alias w:val="Enter your name:"/>
                    <w:tag w:val="Enter your name:"/>
                    <w:id w:val="-879854461"/>
                    <w:placeholder>
                      <w:docPart w:val="DF34CB54B0F0436E8937912E6B144FBA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CB56DF">
                      <w:t xml:space="preserve">Trung Trinh </w:t>
                    </w:r>
                  </w:sdtContent>
                </w:sdt>
              </w:p>
              <w:p w14:paraId="6253FDFF" w14:textId="77777777" w:rsidR="00CB56DF" w:rsidRDefault="00CB56DF" w:rsidP="00CB56D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41 Paradelle Crescent, North York, Toronto ON, M3N1E6</w:t>
                </w:r>
              </w:p>
              <w:p w14:paraId="4B43FB59" w14:textId="5551E4D0" w:rsidR="00CB56DF" w:rsidRDefault="00CB56DF" w:rsidP="00CB56DF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416-518-4556</w:t>
                </w:r>
                <w:r>
                  <w:rPr>
                    <w:sz w:val="24"/>
                    <w:szCs w:val="24"/>
                  </w:rPr>
                  <w:tab/>
                  <w:t xml:space="preserve">     </w:t>
                </w:r>
                <w:r w:rsidRPr="00D86EF3">
                  <w:rPr>
                    <w:sz w:val="24"/>
                    <w:szCs w:val="24"/>
                  </w:rPr>
                  <w:t xml:space="preserve"> </w:t>
                </w:r>
                <w:hyperlink r:id="rId1" w:history="1">
                  <w:r w:rsidR="00D86EF3" w:rsidRPr="00D86EF3">
                    <w:rPr>
                      <w:rStyle w:val="Hyperlink"/>
                      <w:color w:val="auto"/>
                      <w:sz w:val="24"/>
                      <w:szCs w:val="24"/>
                    </w:rPr>
                    <w:t>trungt1@</w:t>
                  </w:r>
                </w:hyperlink>
                <w:r w:rsidR="00D86EF3">
                  <w:rPr>
                    <w:rStyle w:val="Hyperlink"/>
                    <w:color w:val="auto"/>
                    <w:sz w:val="24"/>
                    <w:szCs w:val="24"/>
                  </w:rPr>
                  <w:t>verifone.com</w:t>
                </w:r>
              </w:p>
              <w:p w14:paraId="0A0E6BC3" w14:textId="77777777" w:rsidR="00CB56DF" w:rsidRDefault="00CB56DF" w:rsidP="00CB56DF">
                <w:pPr>
                  <w:pStyle w:val="Heading2"/>
                  <w:outlineLvl w:val="1"/>
                </w:pPr>
              </w:p>
            </w:tc>
          </w:tr>
        </w:tbl>
        <w:p w14:paraId="136A400E" w14:textId="77777777" w:rsidR="00CB56DF" w:rsidRPr="00F207C0" w:rsidRDefault="00CB56DF" w:rsidP="00CB56DF"/>
      </w:tc>
    </w:tr>
  </w:tbl>
  <w:p w14:paraId="56234042" w14:textId="77777777" w:rsidR="00CB56DF" w:rsidRDefault="00CB5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EF1C6F"/>
    <w:multiLevelType w:val="hybridMultilevel"/>
    <w:tmpl w:val="FC421126"/>
    <w:lvl w:ilvl="0" w:tplc="442CAB0E">
      <w:start w:val="1"/>
      <w:numFmt w:val="bullet"/>
      <w:lvlText w:val="●"/>
      <w:lvlJc w:val="left"/>
      <w:pPr>
        <w:ind w:left="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C0B0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F257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46D8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F20B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EACF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40A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84FA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38968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8A78E1"/>
    <w:multiLevelType w:val="hybridMultilevel"/>
    <w:tmpl w:val="50207160"/>
    <w:lvl w:ilvl="0" w:tplc="05CA6716">
      <w:start w:val="1"/>
      <w:numFmt w:val="bullet"/>
      <w:lvlText w:val="●"/>
      <w:lvlJc w:val="left"/>
      <w:pPr>
        <w:ind w:left="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8281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252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D0B81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A1C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45D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6E2A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B654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24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5D258C"/>
    <w:multiLevelType w:val="hybridMultilevel"/>
    <w:tmpl w:val="52F8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EC"/>
    <w:rsid w:val="000213C6"/>
    <w:rsid w:val="000359C0"/>
    <w:rsid w:val="00070DA5"/>
    <w:rsid w:val="00070E85"/>
    <w:rsid w:val="00091382"/>
    <w:rsid w:val="000A07DA"/>
    <w:rsid w:val="000A2BFA"/>
    <w:rsid w:val="000B0619"/>
    <w:rsid w:val="000B61CA"/>
    <w:rsid w:val="000F7610"/>
    <w:rsid w:val="00114ED7"/>
    <w:rsid w:val="00140B0E"/>
    <w:rsid w:val="0015313B"/>
    <w:rsid w:val="00187657"/>
    <w:rsid w:val="001A4B67"/>
    <w:rsid w:val="001A5CA9"/>
    <w:rsid w:val="001B2AC1"/>
    <w:rsid w:val="001B403A"/>
    <w:rsid w:val="001B66DA"/>
    <w:rsid w:val="001C1860"/>
    <w:rsid w:val="001F4583"/>
    <w:rsid w:val="00217980"/>
    <w:rsid w:val="0026734A"/>
    <w:rsid w:val="00271662"/>
    <w:rsid w:val="0027404F"/>
    <w:rsid w:val="00290AAA"/>
    <w:rsid w:val="00293B83"/>
    <w:rsid w:val="002B091C"/>
    <w:rsid w:val="002B5E2E"/>
    <w:rsid w:val="002C2CDD"/>
    <w:rsid w:val="002D45C6"/>
    <w:rsid w:val="002F03FA"/>
    <w:rsid w:val="002F5573"/>
    <w:rsid w:val="00313E86"/>
    <w:rsid w:val="00326C3C"/>
    <w:rsid w:val="00333CD3"/>
    <w:rsid w:val="00340365"/>
    <w:rsid w:val="00342B64"/>
    <w:rsid w:val="00351DEF"/>
    <w:rsid w:val="00364079"/>
    <w:rsid w:val="003825F2"/>
    <w:rsid w:val="00383F70"/>
    <w:rsid w:val="003C4A22"/>
    <w:rsid w:val="003C5528"/>
    <w:rsid w:val="003D03E5"/>
    <w:rsid w:val="003E1E32"/>
    <w:rsid w:val="004077FB"/>
    <w:rsid w:val="00412EFB"/>
    <w:rsid w:val="004244FF"/>
    <w:rsid w:val="00424DD9"/>
    <w:rsid w:val="004371D7"/>
    <w:rsid w:val="0046104A"/>
    <w:rsid w:val="004717C5"/>
    <w:rsid w:val="004A24CC"/>
    <w:rsid w:val="004D35BA"/>
    <w:rsid w:val="00523479"/>
    <w:rsid w:val="00543DB7"/>
    <w:rsid w:val="00547D51"/>
    <w:rsid w:val="00552FA0"/>
    <w:rsid w:val="005729B0"/>
    <w:rsid w:val="005753FE"/>
    <w:rsid w:val="00601E0E"/>
    <w:rsid w:val="006120A1"/>
    <w:rsid w:val="00641630"/>
    <w:rsid w:val="00684488"/>
    <w:rsid w:val="006A3CE7"/>
    <w:rsid w:val="006A7746"/>
    <w:rsid w:val="006C4C50"/>
    <w:rsid w:val="006D76B1"/>
    <w:rsid w:val="00713050"/>
    <w:rsid w:val="0073434B"/>
    <w:rsid w:val="00741125"/>
    <w:rsid w:val="00746F7F"/>
    <w:rsid w:val="007569C1"/>
    <w:rsid w:val="00763832"/>
    <w:rsid w:val="00781FE7"/>
    <w:rsid w:val="00783197"/>
    <w:rsid w:val="00787F30"/>
    <w:rsid w:val="007D2696"/>
    <w:rsid w:val="007D2FD2"/>
    <w:rsid w:val="007E2079"/>
    <w:rsid w:val="007F2C92"/>
    <w:rsid w:val="00811117"/>
    <w:rsid w:val="00811D5D"/>
    <w:rsid w:val="00823C54"/>
    <w:rsid w:val="00834AFE"/>
    <w:rsid w:val="00841146"/>
    <w:rsid w:val="00880F5D"/>
    <w:rsid w:val="0088504C"/>
    <w:rsid w:val="0089382B"/>
    <w:rsid w:val="008A1907"/>
    <w:rsid w:val="008C6BCA"/>
    <w:rsid w:val="008C7B50"/>
    <w:rsid w:val="008D76C0"/>
    <w:rsid w:val="008E4B30"/>
    <w:rsid w:val="008E79DB"/>
    <w:rsid w:val="00906BEE"/>
    <w:rsid w:val="009243E7"/>
    <w:rsid w:val="00985D58"/>
    <w:rsid w:val="009877BC"/>
    <w:rsid w:val="009B3C40"/>
    <w:rsid w:val="00A42540"/>
    <w:rsid w:val="00A50939"/>
    <w:rsid w:val="00A7588D"/>
    <w:rsid w:val="00A83413"/>
    <w:rsid w:val="00A87807"/>
    <w:rsid w:val="00A920C7"/>
    <w:rsid w:val="00AA6A40"/>
    <w:rsid w:val="00AA75F6"/>
    <w:rsid w:val="00AC1417"/>
    <w:rsid w:val="00AD00FD"/>
    <w:rsid w:val="00AF0A8E"/>
    <w:rsid w:val="00B02221"/>
    <w:rsid w:val="00B16A94"/>
    <w:rsid w:val="00B54DD0"/>
    <w:rsid w:val="00B5664D"/>
    <w:rsid w:val="00BA2410"/>
    <w:rsid w:val="00BA5B40"/>
    <w:rsid w:val="00BD0206"/>
    <w:rsid w:val="00BE5495"/>
    <w:rsid w:val="00C00B02"/>
    <w:rsid w:val="00C2098A"/>
    <w:rsid w:val="00C446F2"/>
    <w:rsid w:val="00C5444A"/>
    <w:rsid w:val="00C612DA"/>
    <w:rsid w:val="00C7741E"/>
    <w:rsid w:val="00C875AB"/>
    <w:rsid w:val="00C96FC2"/>
    <w:rsid w:val="00CA3DF1"/>
    <w:rsid w:val="00CA4581"/>
    <w:rsid w:val="00CB56DF"/>
    <w:rsid w:val="00CB75FC"/>
    <w:rsid w:val="00CE18D5"/>
    <w:rsid w:val="00D04109"/>
    <w:rsid w:val="00D30153"/>
    <w:rsid w:val="00D86EF3"/>
    <w:rsid w:val="00D87054"/>
    <w:rsid w:val="00D936B4"/>
    <w:rsid w:val="00D95929"/>
    <w:rsid w:val="00D97A41"/>
    <w:rsid w:val="00DD3CF6"/>
    <w:rsid w:val="00DD6416"/>
    <w:rsid w:val="00DF4E0A"/>
    <w:rsid w:val="00E02DCD"/>
    <w:rsid w:val="00E12C60"/>
    <w:rsid w:val="00E1551F"/>
    <w:rsid w:val="00E22E87"/>
    <w:rsid w:val="00E27C21"/>
    <w:rsid w:val="00E57630"/>
    <w:rsid w:val="00E859FE"/>
    <w:rsid w:val="00E86C2B"/>
    <w:rsid w:val="00EA33D5"/>
    <w:rsid w:val="00EB2D52"/>
    <w:rsid w:val="00ED1C37"/>
    <w:rsid w:val="00EF09EC"/>
    <w:rsid w:val="00EF7CC9"/>
    <w:rsid w:val="00F207C0"/>
    <w:rsid w:val="00F20AE5"/>
    <w:rsid w:val="00F2353A"/>
    <w:rsid w:val="00F47E97"/>
    <w:rsid w:val="00F645C7"/>
    <w:rsid w:val="00FE3184"/>
    <w:rsid w:val="00FF3E1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29113"/>
  <w15:chartTrackingRefBased/>
  <w15:docId w15:val="{258B388A-476E-4DCB-BADA-9542F264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8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ung28899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rungt1@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ng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BDD781BD09426294C188E1ED9E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55ED0-EF5F-4004-8866-3D5A4F7E9A74}"/>
      </w:docPartPr>
      <w:docPartBody>
        <w:p w:rsidR="00B93F55" w:rsidRDefault="00874547" w:rsidP="00874547">
          <w:pPr>
            <w:pStyle w:val="B5BDD781BD09426294C188E1ED9E1732"/>
          </w:pPr>
          <w:r>
            <w:t>Your name</w:t>
          </w:r>
        </w:p>
      </w:docPartBody>
    </w:docPart>
    <w:docPart>
      <w:docPartPr>
        <w:name w:val="DF34CB54B0F0436E8937912E6B144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FB5AF-9903-4AAE-A22A-B29860B8BDED}"/>
      </w:docPartPr>
      <w:docPartBody>
        <w:p w:rsidR="007655BE" w:rsidRDefault="00BF4BEF" w:rsidP="00BF4BEF">
          <w:pPr>
            <w:pStyle w:val="DF34CB54B0F0436E8937912E6B144FBA"/>
          </w:pPr>
          <w:r>
            <w:t>Your name</w:t>
          </w:r>
        </w:p>
      </w:docPartBody>
    </w:docPart>
    <w:docPart>
      <w:docPartPr>
        <w:name w:val="D7936C77BA1C4CE791368A0D1ED5E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9A507-722C-4974-A915-EF702FEE1AEB}"/>
      </w:docPartPr>
      <w:docPartBody>
        <w:p w:rsidR="007655BE" w:rsidRDefault="00BF4BEF" w:rsidP="00BF4BEF">
          <w:pPr>
            <w:pStyle w:val="D7936C77BA1C4CE791368A0D1ED5E159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55"/>
    <w:rsid w:val="00080855"/>
    <w:rsid w:val="000D2ABF"/>
    <w:rsid w:val="00222979"/>
    <w:rsid w:val="003A25F7"/>
    <w:rsid w:val="004775E6"/>
    <w:rsid w:val="004C5111"/>
    <w:rsid w:val="006721DD"/>
    <w:rsid w:val="006B3419"/>
    <w:rsid w:val="007106DA"/>
    <w:rsid w:val="00723A07"/>
    <w:rsid w:val="007655BE"/>
    <w:rsid w:val="007C3F46"/>
    <w:rsid w:val="007E0791"/>
    <w:rsid w:val="008249A0"/>
    <w:rsid w:val="00855B5F"/>
    <w:rsid w:val="00874547"/>
    <w:rsid w:val="00881350"/>
    <w:rsid w:val="00940A7D"/>
    <w:rsid w:val="009533DA"/>
    <w:rsid w:val="00B34B08"/>
    <w:rsid w:val="00B93F55"/>
    <w:rsid w:val="00BF4BEF"/>
    <w:rsid w:val="00C63AD0"/>
    <w:rsid w:val="00CB6F5D"/>
    <w:rsid w:val="00CC1CCD"/>
    <w:rsid w:val="00DE07A9"/>
    <w:rsid w:val="00E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61BD1259CE44FFAC30B95336AB2E3B">
    <w:name w:val="C761BD1259CE44FFAC30B95336AB2E3B"/>
  </w:style>
  <w:style w:type="paragraph" w:customStyle="1" w:styleId="431BED71F32942C1AFDACB44AEDDACEA">
    <w:name w:val="431BED71F32942C1AFDACB44AEDDACEA"/>
  </w:style>
  <w:style w:type="paragraph" w:customStyle="1" w:styleId="3581F85A017749D2BEDB1AEAE103FA1D">
    <w:name w:val="3581F85A017749D2BEDB1AEAE103FA1D"/>
  </w:style>
  <w:style w:type="paragraph" w:customStyle="1" w:styleId="E905BF59E9CA468EA1BEA61DE184DFEC">
    <w:name w:val="E905BF59E9CA468EA1BEA61DE184DFEC"/>
  </w:style>
  <w:style w:type="paragraph" w:customStyle="1" w:styleId="C7F14CDC594445928F70C03671E777B1">
    <w:name w:val="C7F14CDC594445928F70C03671E777B1"/>
  </w:style>
  <w:style w:type="paragraph" w:customStyle="1" w:styleId="52EE10972FA44F9897C8BF8BEBF6F2E0">
    <w:name w:val="52EE10972FA44F9897C8BF8BEBF6F2E0"/>
  </w:style>
  <w:style w:type="paragraph" w:customStyle="1" w:styleId="88CCFD79ED854AA3AD274E57BFA445BE">
    <w:name w:val="88CCFD79ED854AA3AD274E57BFA445BE"/>
  </w:style>
  <w:style w:type="paragraph" w:customStyle="1" w:styleId="0A658DAFD21E437190023459495B6FCE">
    <w:name w:val="0A658DAFD21E437190023459495B6FCE"/>
  </w:style>
  <w:style w:type="paragraph" w:customStyle="1" w:styleId="F5D2A87E96E84E1594DAAA1DF5BE46E2">
    <w:name w:val="F5D2A87E96E84E1594DAAA1DF5BE46E2"/>
  </w:style>
  <w:style w:type="paragraph" w:customStyle="1" w:styleId="300BF2DF57384063A720E53E73A9D3C2">
    <w:name w:val="300BF2DF57384063A720E53E73A9D3C2"/>
  </w:style>
  <w:style w:type="paragraph" w:customStyle="1" w:styleId="E7F6320548D24AEEAC19A173D02CF635">
    <w:name w:val="E7F6320548D24AEEAC19A173D02CF635"/>
  </w:style>
  <w:style w:type="paragraph" w:customStyle="1" w:styleId="2EFE03375F1C456091C757B7AE6747A6">
    <w:name w:val="2EFE03375F1C456091C757B7AE6747A6"/>
  </w:style>
  <w:style w:type="paragraph" w:customStyle="1" w:styleId="970FB295FFB84B77A831E90F3085D493">
    <w:name w:val="970FB295FFB84B77A831E90F3085D493"/>
  </w:style>
  <w:style w:type="paragraph" w:customStyle="1" w:styleId="C8B0910B1DF942D7BE17DF169E8F24BF">
    <w:name w:val="C8B0910B1DF942D7BE17DF169E8F24BF"/>
  </w:style>
  <w:style w:type="paragraph" w:customStyle="1" w:styleId="B7AE2084BCAF4728AD084D836B9DAE47">
    <w:name w:val="B7AE2084BCAF4728AD084D836B9DAE47"/>
  </w:style>
  <w:style w:type="paragraph" w:customStyle="1" w:styleId="A88B7E82A48E47A9901BD368CCECF9C4">
    <w:name w:val="A88B7E82A48E47A9901BD368CCECF9C4"/>
  </w:style>
  <w:style w:type="paragraph" w:customStyle="1" w:styleId="88C812ECFC664401932A623D5E9A3057">
    <w:name w:val="88C812ECFC664401932A623D5E9A3057"/>
  </w:style>
  <w:style w:type="paragraph" w:customStyle="1" w:styleId="CF6DD828299043C497A57D557D807623">
    <w:name w:val="CF6DD828299043C497A57D557D807623"/>
  </w:style>
  <w:style w:type="paragraph" w:customStyle="1" w:styleId="9CBBEF9B66E8465F869C94B11628ABAC">
    <w:name w:val="9CBBEF9B66E8465F869C94B11628ABAC"/>
  </w:style>
  <w:style w:type="paragraph" w:customStyle="1" w:styleId="ACB7C8802312477A8534422C459B91B1">
    <w:name w:val="ACB7C8802312477A8534422C459B91B1"/>
  </w:style>
  <w:style w:type="paragraph" w:customStyle="1" w:styleId="C0485822905F4026AF3B4CD44D8916AA">
    <w:name w:val="C0485822905F4026AF3B4CD44D8916AA"/>
  </w:style>
  <w:style w:type="paragraph" w:customStyle="1" w:styleId="B72C1E306E904A3B928777C8BC6929CC">
    <w:name w:val="B72C1E306E904A3B928777C8BC6929CC"/>
  </w:style>
  <w:style w:type="paragraph" w:customStyle="1" w:styleId="3AA80F82AE70457894F73D12AE40D9F1">
    <w:name w:val="3AA80F82AE70457894F73D12AE40D9F1"/>
  </w:style>
  <w:style w:type="paragraph" w:customStyle="1" w:styleId="5C4E422A28F64347935E67F8943D95B3">
    <w:name w:val="5C4E422A28F64347935E67F8943D95B3"/>
  </w:style>
  <w:style w:type="paragraph" w:customStyle="1" w:styleId="32879F16B52B40B0B491275506CD2A31">
    <w:name w:val="32879F16B52B40B0B491275506CD2A31"/>
  </w:style>
  <w:style w:type="paragraph" w:customStyle="1" w:styleId="BD0F4749A66248E799F0F3D610A5694B">
    <w:name w:val="BD0F4749A66248E799F0F3D610A5694B"/>
  </w:style>
  <w:style w:type="paragraph" w:customStyle="1" w:styleId="4F0EAE4E6C88467495ADB5473741E5BF">
    <w:name w:val="4F0EAE4E6C88467495ADB5473741E5BF"/>
  </w:style>
  <w:style w:type="paragraph" w:customStyle="1" w:styleId="34AC5C0407D04B469C5A556F0B53B5C6">
    <w:name w:val="34AC5C0407D04B469C5A556F0B53B5C6"/>
  </w:style>
  <w:style w:type="paragraph" w:customStyle="1" w:styleId="63E08EA09A6C4EFDA5991B1546DFF5C5">
    <w:name w:val="63E08EA09A6C4EFDA5991B1546DFF5C5"/>
  </w:style>
  <w:style w:type="paragraph" w:customStyle="1" w:styleId="D2F81B695F0446E784D188A6AD0CFCCE">
    <w:name w:val="D2F81B695F0446E784D188A6AD0CFCCE"/>
  </w:style>
  <w:style w:type="paragraph" w:customStyle="1" w:styleId="C0D1ACBCCF5546AEA15D61B5F48CD305">
    <w:name w:val="C0D1ACBCCF5546AEA15D61B5F48CD305"/>
    <w:rsid w:val="00080855"/>
  </w:style>
  <w:style w:type="paragraph" w:customStyle="1" w:styleId="C11777A29940450B8237301483C3632B">
    <w:name w:val="C11777A29940450B8237301483C3632B"/>
    <w:rsid w:val="00874547"/>
  </w:style>
  <w:style w:type="paragraph" w:customStyle="1" w:styleId="B5BDD781BD09426294C188E1ED9E1732">
    <w:name w:val="B5BDD781BD09426294C188E1ED9E1732"/>
    <w:rsid w:val="00874547"/>
  </w:style>
  <w:style w:type="paragraph" w:customStyle="1" w:styleId="DF34CB54B0F0436E8937912E6B144FBA">
    <w:name w:val="DF34CB54B0F0436E8937912E6B144FBA"/>
    <w:rsid w:val="00BF4BEF"/>
  </w:style>
  <w:style w:type="paragraph" w:customStyle="1" w:styleId="D7936C77BA1C4CE791368A0D1ED5E159">
    <w:name w:val="D7936C77BA1C4CE791368A0D1ED5E159"/>
    <w:rsid w:val="00BF4BEF"/>
  </w:style>
  <w:style w:type="paragraph" w:customStyle="1" w:styleId="609588529C594809AE067963A2499219">
    <w:name w:val="609588529C594809AE067963A2499219"/>
    <w:rsid w:val="00BF4BEF"/>
  </w:style>
  <w:style w:type="paragraph" w:customStyle="1" w:styleId="1AB700842E7445A5B69C9D94157855D1">
    <w:name w:val="1AB700842E7445A5B69C9D94157855D1"/>
    <w:rsid w:val="00BF4BEF"/>
  </w:style>
  <w:style w:type="paragraph" w:customStyle="1" w:styleId="33783516A89E41B0A34910B2BF623793">
    <w:name w:val="33783516A89E41B0A34910B2BF623793"/>
    <w:rsid w:val="00BF4BEF"/>
  </w:style>
  <w:style w:type="paragraph" w:customStyle="1" w:styleId="C021FFC0267D4CC4AECFD50366C3723A">
    <w:name w:val="C021FFC0267D4CC4AECFD50366C3723A"/>
    <w:rsid w:val="00BF4BEF"/>
  </w:style>
  <w:style w:type="paragraph" w:customStyle="1" w:styleId="EE232642F8294AA18CB4BB6FBBFD4E2F">
    <w:name w:val="EE232642F8294AA18CB4BB6FBBFD4E2F"/>
    <w:rsid w:val="00BF4BEF"/>
  </w:style>
  <w:style w:type="paragraph" w:customStyle="1" w:styleId="7AF16EB04F0540AFBEF0806F45EEF715">
    <w:name w:val="7AF16EB04F0540AFBEF0806F45EEF715"/>
    <w:rsid w:val="00BF4BEF"/>
  </w:style>
  <w:style w:type="paragraph" w:customStyle="1" w:styleId="0EDA7FC905B645D7B74EDB027C482EBF">
    <w:name w:val="0EDA7FC905B645D7B74EDB027C482EBF"/>
    <w:rsid w:val="00824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trevortrinh28899@
humbermail.ca</CompanyAddress>
  <CompanyPhone>416-518-4556</CompanyPhone>
  <CompanyFax>https://www.linkedin.com/in/trevor-trinh-901a98150/</CompanyFax>
  <CompanyEmail>trung28899@
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9CAB0-0DDA-45BA-AF67-883DF658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1681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</dc:creator>
  <cp:keywords/>
  <dc:description/>
  <cp:lastModifiedBy>Trinh Trung</cp:lastModifiedBy>
  <cp:revision>39</cp:revision>
  <cp:lastPrinted>2019-01-15T16:58:00Z</cp:lastPrinted>
  <dcterms:created xsi:type="dcterms:W3CDTF">2018-09-08T18:19:00Z</dcterms:created>
  <dcterms:modified xsi:type="dcterms:W3CDTF">2020-01-13T17:02:00Z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